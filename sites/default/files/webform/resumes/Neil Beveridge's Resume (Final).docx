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47" w:rsidRDefault="00334DF8" w:rsidP="00D51DF7">
      <w:r>
        <w:rPr>
          <w:noProof/>
        </w:rPr>
        <w:pict>
          <v:rect id="Rectangle 2" o:spid="_x0000_s1026" alt="Narrow horizontal" style="position:absolute;margin-left:1in;margin-top:54.75pt;width:168pt;height:53.25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" fillcolor="#d5daf3" stroked="f">
            <v:fill r:id="rId7" o:title="" type="pattern"/>
            <w10:wrap anchorx="page" anchory="page"/>
          </v:rect>
        </w:pict>
      </w:r>
      <w:r>
        <w:rPr>
          <w:noProof/>
        </w:rPr>
        <w:pict>
          <v:rect id="Rectangle 3" o:spid="_x0000_s1027" style="position:absolute;margin-left:1in;margin-top:63pt;width:469.25pt;height:11.25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9D7E62" w:rsidRDefault="00764C99" w:rsidP="003D7ABF">
      <w:pPr>
        <w:tabs>
          <w:tab w:val="right" w:pos="9360"/>
        </w:tabs>
      </w:pPr>
      <w:r>
        <w:rPr>
          <w:rStyle w:val="Heading2Char"/>
        </w:rPr>
        <w:t>Neil Beveridge</w:t>
      </w:r>
      <w:r w:rsidR="003D7ABF" w:rsidRPr="009D7E62">
        <w:tab/>
      </w:r>
      <w:r w:rsidR="00D74D00">
        <w:t>(</w:t>
      </w:r>
      <w:r>
        <w:rPr>
          <w:rStyle w:val="ContactInfoChar"/>
        </w:rPr>
        <w:t>403</w:t>
      </w:r>
      <w:r w:rsidR="00D74D00">
        <w:rPr>
          <w:rStyle w:val="ContactInfoChar"/>
        </w:rPr>
        <w:t>)</w:t>
      </w:r>
      <w:r w:rsidR="00AF5382">
        <w:rPr>
          <w:rStyle w:val="ContactInfoChar"/>
        </w:rPr>
        <w:t>-892</w:t>
      </w:r>
      <w:r>
        <w:rPr>
          <w:rStyle w:val="ContactInfoChar"/>
        </w:rPr>
        <w:t>-4</w:t>
      </w:r>
      <w:r w:rsidR="00AF5382">
        <w:rPr>
          <w:rStyle w:val="ContactInfoChar"/>
        </w:rPr>
        <w:t>070</w:t>
      </w:r>
    </w:p>
    <w:p w:rsidR="00060082" w:rsidRPr="007734E5" w:rsidRDefault="00764C99" w:rsidP="00DD1C42">
      <w:pPr>
        <w:pStyle w:val="ContactInfo"/>
        <w:tabs>
          <w:tab w:val="right" w:pos="9360"/>
        </w:tabs>
      </w:pPr>
      <w:r>
        <w:t>55 Cougar Road North</w:t>
      </w:r>
      <w:r w:rsidR="003D7ABF" w:rsidRPr="007734E5">
        <w:t xml:space="preserve">, </w:t>
      </w:r>
      <w:r>
        <w:t>Lethbridge, AB, T1H-6H2</w:t>
      </w:r>
      <w:r w:rsidR="00DD1C42">
        <w:tab/>
      </w:r>
      <w:r>
        <w:rPr>
          <w:rStyle w:val="ContactInfoChar"/>
        </w:rPr>
        <w:t>Neilbeveridge676@hotmail.com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8"/>
        <w:gridCol w:w="4788"/>
      </w:tblGrid>
      <w:tr w:rsidR="009E4BCE">
        <w:tc>
          <w:tcPr>
            <w:tcW w:w="9576" w:type="dxa"/>
            <w:gridSpan w:val="2"/>
          </w:tcPr>
          <w:p w:rsidR="009E4BCE" w:rsidRDefault="00CF39C6" w:rsidP="00A92B87">
            <w:pPr>
              <w:pStyle w:val="Heading1"/>
            </w:pPr>
            <w:r>
              <w:t>Highlights</w:t>
            </w:r>
          </w:p>
        </w:tc>
      </w:tr>
      <w:tr w:rsidR="009E4BCE">
        <w:tc>
          <w:tcPr>
            <w:tcW w:w="9576" w:type="dxa"/>
            <w:gridSpan w:val="2"/>
          </w:tcPr>
          <w:p w:rsidR="009E4BCE" w:rsidRDefault="009E4BCE" w:rsidP="009E4BCE">
            <w:pPr>
              <w:pStyle w:val="BodyText1"/>
            </w:pPr>
          </w:p>
        </w:tc>
      </w:tr>
      <w:tr w:rsidR="009E4BCE">
        <w:trPr>
          <w:trHeight w:val="1763"/>
        </w:trPr>
        <w:tc>
          <w:tcPr>
            <w:tcW w:w="4788" w:type="dxa"/>
          </w:tcPr>
          <w:p w:rsidR="0091410D" w:rsidRPr="0091410D" w:rsidRDefault="00A96797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Physically fit, a</w:t>
            </w:r>
            <w:r w:rsidR="009534F5">
              <w:rPr>
                <w:rFonts w:ascii="Arial" w:hAnsi="Arial" w:cs="Arial"/>
                <w:sz w:val="22"/>
                <w:szCs w:val="22"/>
              </w:rPr>
              <w:t xml:space="preserve">ccustomed </w:t>
            </w:r>
            <w:r w:rsidR="00F826A5">
              <w:rPr>
                <w:rFonts w:ascii="Arial" w:hAnsi="Arial" w:cs="Arial"/>
                <w:sz w:val="22"/>
                <w:szCs w:val="22"/>
              </w:rPr>
              <w:t>in fast-</w:t>
            </w:r>
          </w:p>
          <w:p w:rsidR="0091410D" w:rsidRPr="0091410D" w:rsidRDefault="00F826A5" w:rsidP="0091410D">
            <w:pPr>
              <w:tabs>
                <w:tab w:val="right" w:pos="8640"/>
              </w:tabs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paced, and </w:t>
            </w:r>
            <w:r w:rsidR="009534F5">
              <w:rPr>
                <w:rFonts w:ascii="Arial" w:hAnsi="Arial" w:cs="Arial"/>
                <w:sz w:val="22"/>
                <w:szCs w:val="22"/>
              </w:rPr>
              <w:t xml:space="preserve">adverse </w:t>
            </w:r>
            <w:r w:rsidR="00A96797">
              <w:rPr>
                <w:rFonts w:ascii="Arial" w:hAnsi="Arial" w:cs="Arial"/>
                <w:sz w:val="22"/>
                <w:szCs w:val="22"/>
              </w:rPr>
              <w:t xml:space="preserve">weather </w:t>
            </w:r>
            <w:r w:rsidR="009534F5">
              <w:rPr>
                <w:rFonts w:ascii="Arial" w:hAnsi="Arial" w:cs="Arial"/>
                <w:sz w:val="22"/>
                <w:szCs w:val="22"/>
              </w:rPr>
              <w:t>environments</w:t>
            </w:r>
          </w:p>
          <w:p w:rsidR="009E4BCE" w:rsidRPr="0091410D" w:rsidRDefault="0091410D" w:rsidP="00A96797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Experience in the construction of oil equipment</w:t>
            </w:r>
          </w:p>
          <w:p w:rsidR="0091410D" w:rsidRPr="009D7E62" w:rsidRDefault="0091410D" w:rsidP="00A96797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Current forklift license</w:t>
            </w:r>
          </w:p>
          <w:p w:rsidR="00A96797" w:rsidRPr="00A96797" w:rsidRDefault="008D48E3" w:rsidP="009E4BCE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Effective interpersonal skills</w:t>
            </w:r>
          </w:p>
          <w:p w:rsidR="008D48E3" w:rsidRPr="009D7E62" w:rsidRDefault="005262A2" w:rsidP="009E4BCE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Confidence</w:t>
            </w:r>
            <w:r w:rsidR="00A96797">
              <w:rPr>
                <w:rFonts w:ascii="Arial" w:hAnsi="Arial" w:cs="Arial"/>
                <w:sz w:val="22"/>
                <w:szCs w:val="22"/>
              </w:rPr>
              <w:t xml:space="preserve"> operating metal fabrication machinery</w:t>
            </w:r>
            <w:r w:rsidR="008D48E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E4BCE" w:rsidRDefault="009E4BCE" w:rsidP="00DF1599">
            <w:pPr>
              <w:tabs>
                <w:tab w:val="right" w:pos="8640"/>
              </w:tabs>
              <w:ind w:left="720"/>
            </w:pPr>
          </w:p>
        </w:tc>
        <w:tc>
          <w:tcPr>
            <w:tcW w:w="4788" w:type="dxa"/>
          </w:tcPr>
          <w:p w:rsidR="009E4BCE" w:rsidRPr="009D7E62" w:rsidRDefault="009534F5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Knowledgeable</w:t>
            </w:r>
            <w:r w:rsidR="00A96797">
              <w:rPr>
                <w:rFonts w:ascii="Arial" w:hAnsi="Arial" w:cs="Arial"/>
                <w:sz w:val="22"/>
                <w:szCs w:val="22"/>
              </w:rPr>
              <w:t>, and skilled</w:t>
            </w:r>
            <w:r>
              <w:rPr>
                <w:rFonts w:ascii="Arial" w:hAnsi="Arial" w:cs="Arial"/>
                <w:sz w:val="22"/>
                <w:szCs w:val="22"/>
              </w:rPr>
              <w:t xml:space="preserve"> in pneumatic, and </w:t>
            </w:r>
            <w:r w:rsidR="00A96797">
              <w:rPr>
                <w:rFonts w:ascii="Arial" w:hAnsi="Arial" w:cs="Arial"/>
                <w:sz w:val="22"/>
                <w:szCs w:val="22"/>
              </w:rPr>
              <w:t xml:space="preserve">electric </w:t>
            </w:r>
            <w:r>
              <w:rPr>
                <w:rFonts w:ascii="Arial" w:hAnsi="Arial" w:cs="Arial"/>
                <w:sz w:val="22"/>
                <w:szCs w:val="22"/>
              </w:rPr>
              <w:t>power tools</w:t>
            </w:r>
          </w:p>
          <w:p w:rsidR="009E4BCE" w:rsidRPr="009D7E62" w:rsidRDefault="00455738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Open to long </w:t>
            </w:r>
            <w:r w:rsidR="005262A2">
              <w:rPr>
                <w:rFonts w:ascii="Arial" w:hAnsi="Arial" w:cs="Arial"/>
                <w:sz w:val="22"/>
                <w:szCs w:val="22"/>
              </w:rPr>
              <w:t xml:space="preserve">terms away </w:t>
            </w:r>
            <w:r>
              <w:rPr>
                <w:rFonts w:ascii="Arial" w:hAnsi="Arial" w:cs="Arial"/>
                <w:sz w:val="22"/>
                <w:szCs w:val="22"/>
              </w:rPr>
              <w:t>employment</w:t>
            </w:r>
            <w:r w:rsidR="009534F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9E4BCE" w:rsidRPr="009D7E62" w:rsidRDefault="00A96797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Learns quickly, receives challenges</w:t>
            </w:r>
            <w:r w:rsidR="009534F5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>s a</w:t>
            </w:r>
            <w:r w:rsidR="009534F5">
              <w:rPr>
                <w:rFonts w:ascii="Arial" w:hAnsi="Arial" w:cs="Arial"/>
                <w:sz w:val="22"/>
                <w:szCs w:val="22"/>
              </w:rPr>
              <w:t xml:space="preserve"> learning </w:t>
            </w:r>
            <w:r>
              <w:rPr>
                <w:rFonts w:ascii="Arial" w:hAnsi="Arial" w:cs="Arial"/>
                <w:sz w:val="22"/>
                <w:szCs w:val="22"/>
              </w:rPr>
              <w:t>opportunity</w:t>
            </w:r>
          </w:p>
          <w:p w:rsidR="00DF1599" w:rsidRPr="0091410D" w:rsidRDefault="00A96797" w:rsidP="00DF1599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Natural l</w:t>
            </w:r>
            <w:r w:rsidR="006A5C95">
              <w:rPr>
                <w:rFonts w:ascii="Arial" w:hAnsi="Arial" w:cs="Arial"/>
                <w:sz w:val="22"/>
                <w:szCs w:val="22"/>
              </w:rPr>
              <w:t>eader</w:t>
            </w:r>
          </w:p>
          <w:p w:rsidR="0091410D" w:rsidRPr="0091410D" w:rsidRDefault="005262A2" w:rsidP="00DF1599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Full Class 5 Drivers L</w:t>
            </w:r>
            <w:r w:rsidR="0091410D">
              <w:rPr>
                <w:rFonts w:ascii="Arial" w:hAnsi="Arial" w:cs="Arial"/>
                <w:sz w:val="22"/>
                <w:szCs w:val="22"/>
              </w:rPr>
              <w:t>icense with clean abstract</w:t>
            </w:r>
          </w:p>
          <w:p w:rsidR="0091410D" w:rsidRPr="009D7E62" w:rsidRDefault="0091410D" w:rsidP="0091410D">
            <w:pPr>
              <w:tabs>
                <w:tab w:val="right" w:pos="8640"/>
              </w:tabs>
              <w:ind w:left="720"/>
            </w:pPr>
          </w:p>
          <w:p w:rsidR="009E4BCE" w:rsidRDefault="009E4BCE" w:rsidP="00DF1599">
            <w:pPr>
              <w:tabs>
                <w:tab w:val="right" w:pos="8640"/>
              </w:tabs>
              <w:ind w:left="720"/>
            </w:pPr>
          </w:p>
        </w:tc>
      </w:tr>
      <w:tr w:rsidR="009E4BCE">
        <w:tc>
          <w:tcPr>
            <w:tcW w:w="9576" w:type="dxa"/>
            <w:gridSpan w:val="2"/>
          </w:tcPr>
          <w:p w:rsidR="004A01F8" w:rsidRPr="004A01F8" w:rsidRDefault="004A01F8" w:rsidP="004A01F8">
            <w:pPr>
              <w:pStyle w:val="Heading1"/>
            </w:pPr>
          </w:p>
        </w:tc>
      </w:tr>
      <w:tr w:rsidR="00F34F55">
        <w:tc>
          <w:tcPr>
            <w:tcW w:w="9576" w:type="dxa"/>
            <w:gridSpan w:val="2"/>
          </w:tcPr>
          <w:p w:rsidR="00F34F55" w:rsidRDefault="00F34F55" w:rsidP="0045246E">
            <w:pPr>
              <w:pStyle w:val="Heading1"/>
            </w:pPr>
            <w:r w:rsidRPr="009152A8">
              <w:t>Education</w:t>
            </w:r>
            <w:r>
              <w:t xml:space="preserve"> and Special Training</w:t>
            </w:r>
          </w:p>
        </w:tc>
      </w:tr>
      <w:tr w:rsidR="00F34F55">
        <w:tc>
          <w:tcPr>
            <w:tcW w:w="9576" w:type="dxa"/>
            <w:gridSpan w:val="2"/>
          </w:tcPr>
          <w:p w:rsidR="00F34F55" w:rsidRDefault="00F34F55" w:rsidP="0045246E">
            <w:pPr>
              <w:pStyle w:val="BodyText2"/>
            </w:pPr>
          </w:p>
          <w:p w:rsidR="00F34F55" w:rsidRDefault="00F34F55" w:rsidP="0045246E">
            <w:pPr>
              <w:pStyle w:val="BodyText"/>
              <w:rPr>
                <w:b w:val="0"/>
              </w:rPr>
            </w:pPr>
            <w:r>
              <w:rPr>
                <w:b w:val="0"/>
              </w:rPr>
              <w:t xml:space="preserve">Raven Rescue, </w:t>
            </w:r>
            <w:proofErr w:type="spellStart"/>
            <w:r>
              <w:rPr>
                <w:b w:val="0"/>
              </w:rPr>
              <w:t>Canmore</w:t>
            </w:r>
            <w:proofErr w:type="spellEnd"/>
            <w:r>
              <w:rPr>
                <w:b w:val="0"/>
              </w:rPr>
              <w:t>, AB</w:t>
            </w:r>
          </w:p>
          <w:p w:rsidR="00F34F55" w:rsidRDefault="00F34F55" w:rsidP="0045246E">
            <w:pPr>
              <w:pStyle w:val="BodyText2"/>
              <w:rPr>
                <w:b/>
              </w:rPr>
            </w:pPr>
            <w:r>
              <w:rPr>
                <w:b/>
              </w:rPr>
              <w:t>Technical Rope Rescue - Technician</w:t>
            </w:r>
          </w:p>
          <w:p w:rsidR="00F34F55" w:rsidRPr="007E78AE" w:rsidRDefault="00F34F55" w:rsidP="0045246E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September 8-14, 2013</w:t>
            </w:r>
          </w:p>
          <w:p w:rsidR="00F34F55" w:rsidRPr="007E78AE" w:rsidRDefault="00F34F55" w:rsidP="0045246E">
            <w:pPr>
              <w:pStyle w:val="BodyText"/>
            </w:pPr>
          </w:p>
          <w:p w:rsidR="00F34F55" w:rsidRDefault="00F34F55" w:rsidP="0045246E">
            <w:pPr>
              <w:pStyle w:val="BodyText2"/>
              <w:rPr>
                <w:b/>
              </w:rPr>
            </w:pPr>
          </w:p>
          <w:p w:rsidR="00F34F55" w:rsidRDefault="00F34F55" w:rsidP="0045246E">
            <w:pPr>
              <w:pStyle w:val="BodyText2"/>
            </w:pPr>
            <w:r w:rsidRPr="005262A2">
              <w:rPr>
                <w:b/>
              </w:rPr>
              <w:t>Oil, and Gas Safety Training Certifications</w:t>
            </w:r>
            <w:r>
              <w:t xml:space="preserve"> (Global Training Inc.), Lethbridge, AB</w:t>
            </w:r>
          </w:p>
          <w:p w:rsidR="00F34F55" w:rsidRDefault="00F34F55" w:rsidP="0045246E">
            <w:pPr>
              <w:pStyle w:val="BodyText"/>
              <w:rPr>
                <w:rFonts w:cs="Arial"/>
              </w:rPr>
            </w:pPr>
            <w:r w:rsidRPr="00764C99">
              <w:rPr>
                <w:rFonts w:cs="Arial"/>
              </w:rPr>
              <w:t>PST, WHMIS/TDG, First Aid Level C, Confined Space, Personal Fall Protection, H2S Alive, and Ground Disturbance Level II.</w:t>
            </w:r>
          </w:p>
          <w:p w:rsidR="00F34F55" w:rsidRDefault="00F34F55" w:rsidP="0045246E">
            <w:pPr>
              <w:pStyle w:val="BodyText"/>
              <w:rPr>
                <w:b w:val="0"/>
              </w:rPr>
            </w:pPr>
            <w:r w:rsidRPr="007E78AE">
              <w:rPr>
                <w:b w:val="0"/>
              </w:rPr>
              <w:t>June 2013</w:t>
            </w:r>
          </w:p>
          <w:p w:rsidR="00F34F55" w:rsidRDefault="00F34F55" w:rsidP="0045246E">
            <w:pPr>
              <w:pStyle w:val="BodyText2"/>
            </w:pPr>
          </w:p>
          <w:p w:rsidR="00F34F55" w:rsidRDefault="00F34F55" w:rsidP="0045246E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Charlton and Hill Welding, Lethbridge, AB</w:t>
            </w:r>
          </w:p>
          <w:p w:rsidR="00F34F55" w:rsidRDefault="00F34F55" w:rsidP="0045246E">
            <w:pPr>
              <w:pStyle w:val="BodyText2"/>
              <w:rPr>
                <w:b/>
              </w:rPr>
            </w:pPr>
            <w:r w:rsidRPr="007E78AE">
              <w:rPr>
                <w:b/>
              </w:rPr>
              <w:t>Forklift Operators License</w:t>
            </w:r>
          </w:p>
          <w:p w:rsidR="00F34F55" w:rsidRPr="007E78AE" w:rsidRDefault="00F34F55" w:rsidP="0045246E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March 15, 2012</w:t>
            </w:r>
          </w:p>
          <w:p w:rsidR="00F34F55" w:rsidRPr="007E78AE" w:rsidRDefault="00F34F55" w:rsidP="0045246E">
            <w:pPr>
              <w:pStyle w:val="BodyText"/>
            </w:pPr>
          </w:p>
          <w:p w:rsidR="00F34F55" w:rsidRDefault="00F34F55" w:rsidP="0045246E">
            <w:pPr>
              <w:pStyle w:val="BodyText1"/>
            </w:pPr>
            <w:r>
              <w:t>Catholic Central High School, Lethbridge, AB</w:t>
            </w:r>
          </w:p>
          <w:p w:rsidR="00F34F55" w:rsidRPr="00A90309" w:rsidRDefault="00F34F55" w:rsidP="0045246E">
            <w:pPr>
              <w:pStyle w:val="BodyText"/>
            </w:pPr>
            <w:r>
              <w:t>Grade 12 Diploma</w:t>
            </w:r>
          </w:p>
          <w:p w:rsidR="00F34F55" w:rsidRDefault="00F34F55" w:rsidP="0045246E">
            <w:pPr>
              <w:pStyle w:val="BodyText2"/>
            </w:pPr>
          </w:p>
          <w:p w:rsidR="00F34F55" w:rsidRPr="007E78AE" w:rsidRDefault="00F34F55" w:rsidP="0045246E">
            <w:pPr>
              <w:pStyle w:val="BodyText2"/>
            </w:pPr>
          </w:p>
        </w:tc>
      </w:tr>
      <w:tr w:rsidR="00F34F55">
        <w:trPr>
          <w:cantSplit/>
        </w:trPr>
        <w:tc>
          <w:tcPr>
            <w:tcW w:w="9576" w:type="dxa"/>
            <w:gridSpan w:val="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/>
            </w:tblPr>
            <w:tblGrid>
              <w:gridCol w:w="9360"/>
            </w:tblGrid>
            <w:tr w:rsidR="00F34F55" w:rsidRPr="004A01F8" w:rsidTr="0045246E">
              <w:tc>
                <w:tcPr>
                  <w:tcW w:w="9576" w:type="dxa"/>
                </w:tcPr>
                <w:p w:rsidR="00F34F55" w:rsidRPr="004A01F8" w:rsidRDefault="00F34F55" w:rsidP="0045246E">
                  <w:pPr>
                    <w:pStyle w:val="Heading1"/>
                  </w:pPr>
                  <w:r w:rsidRPr="009152A8">
                    <w:lastRenderedPageBreak/>
                    <w:t>Professional Experience</w:t>
                  </w:r>
                </w:p>
              </w:tc>
            </w:tr>
          </w:tbl>
          <w:p w:rsidR="00F34F55" w:rsidRDefault="00F34F55" w:rsidP="0045246E">
            <w:pPr>
              <w:pStyle w:val="BodyText1"/>
              <w:rPr>
                <w:rStyle w:val="BodyText1Char"/>
              </w:rPr>
            </w:pPr>
          </w:p>
          <w:p w:rsidR="00F34F55" w:rsidRPr="009D7E62" w:rsidRDefault="00F34F55" w:rsidP="0045246E">
            <w:pPr>
              <w:pStyle w:val="BodyText1"/>
            </w:pPr>
            <w:r>
              <w:rPr>
                <w:rStyle w:val="BodyText1Char"/>
              </w:rPr>
              <w:t>Charlton and Hill</w:t>
            </w:r>
            <w:r w:rsidRPr="009D7E62">
              <w:t xml:space="preserve">, </w:t>
            </w:r>
            <w:r>
              <w:rPr>
                <w:rStyle w:val="BodyText1Char"/>
              </w:rPr>
              <w:t>Lethbridge, AB</w:t>
            </w:r>
          </w:p>
          <w:p w:rsidR="00F34F55" w:rsidRPr="00313D78" w:rsidRDefault="00F34F55" w:rsidP="0045246E">
            <w:pPr>
              <w:pStyle w:val="BodyText2"/>
            </w:pPr>
            <w:r>
              <w:t>2012-2013</w:t>
            </w:r>
          </w:p>
          <w:p w:rsidR="00F34F55" w:rsidRDefault="00F34F55" w:rsidP="0045246E">
            <w:pPr>
              <w:pStyle w:val="BodyText"/>
            </w:pPr>
            <w:r>
              <w:t>Sheet Metal Worker</w:t>
            </w:r>
          </w:p>
          <w:p w:rsidR="00F34F55" w:rsidRPr="00366D19" w:rsidRDefault="00F34F55" w:rsidP="0045246E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366D19">
              <w:rPr>
                <w:rFonts w:ascii="Arial" w:hAnsi="Arial" w:cs="Arial"/>
                <w:sz w:val="22"/>
                <w:szCs w:val="22"/>
              </w:rPr>
              <w:t>Fabricated metal parts for the construction of oil and gas trailer units</w:t>
            </w:r>
          </w:p>
          <w:p w:rsidR="00F34F55" w:rsidRPr="00366D19" w:rsidRDefault="00F34F55" w:rsidP="0045246E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366D19">
              <w:rPr>
                <w:rFonts w:ascii="Arial" w:hAnsi="Arial" w:cs="Arial"/>
                <w:sz w:val="22"/>
                <w:szCs w:val="22"/>
              </w:rPr>
              <w:t>Interpret</w:t>
            </w:r>
            <w:r>
              <w:rPr>
                <w:rFonts w:ascii="Arial" w:hAnsi="Arial" w:cs="Arial"/>
                <w:sz w:val="22"/>
                <w:szCs w:val="22"/>
              </w:rPr>
              <w:t>ed</w:t>
            </w:r>
            <w:r w:rsidRPr="00366D19">
              <w:rPr>
                <w:rFonts w:ascii="Arial" w:hAnsi="Arial" w:cs="Arial"/>
                <w:sz w:val="22"/>
                <w:szCs w:val="22"/>
              </w:rPr>
              <w:t xml:space="preserve"> blueprints</w:t>
            </w:r>
          </w:p>
          <w:p w:rsidR="00F34F55" w:rsidRPr="00366D19" w:rsidRDefault="00F34F55" w:rsidP="0045246E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366D19">
              <w:rPr>
                <w:rFonts w:ascii="Arial" w:hAnsi="Arial" w:cs="Arial"/>
                <w:sz w:val="22"/>
                <w:szCs w:val="22"/>
              </w:rPr>
              <w:t>Formed materials into necessary shape</w:t>
            </w:r>
          </w:p>
          <w:p w:rsidR="00F34F55" w:rsidRPr="00366D19" w:rsidRDefault="00F34F55" w:rsidP="0045246E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366D19">
              <w:rPr>
                <w:rFonts w:ascii="Arial" w:hAnsi="Arial" w:cs="Arial"/>
                <w:sz w:val="22"/>
                <w:szCs w:val="22"/>
              </w:rPr>
              <w:t xml:space="preserve">Safely </w:t>
            </w:r>
            <w:r>
              <w:rPr>
                <w:rFonts w:ascii="Arial" w:hAnsi="Arial" w:cs="Arial"/>
                <w:sz w:val="22"/>
                <w:szCs w:val="22"/>
              </w:rPr>
              <w:t>operated</w:t>
            </w:r>
            <w:r w:rsidRPr="00366D19">
              <w:rPr>
                <w:rFonts w:ascii="Arial" w:hAnsi="Arial" w:cs="Arial"/>
                <w:sz w:val="22"/>
                <w:szCs w:val="22"/>
              </w:rPr>
              <w:t xml:space="preserve"> heavy equipment (</w:t>
            </w:r>
            <w:proofErr w:type="spellStart"/>
            <w:r w:rsidRPr="00366D19">
              <w:rPr>
                <w:rFonts w:ascii="Arial" w:hAnsi="Arial" w:cs="Arial"/>
                <w:sz w:val="22"/>
                <w:szCs w:val="22"/>
              </w:rPr>
              <w:t>ie</w:t>
            </w:r>
            <w:proofErr w:type="spellEnd"/>
            <w:r w:rsidRPr="00366D19">
              <w:rPr>
                <w:rFonts w:ascii="Arial" w:hAnsi="Arial" w:cs="Arial"/>
                <w:sz w:val="22"/>
                <w:szCs w:val="22"/>
              </w:rPr>
              <w:t>. Shear, Brake, Roller)</w:t>
            </w:r>
          </w:p>
          <w:p w:rsidR="00F34F55" w:rsidRPr="00366D19" w:rsidRDefault="00F34F55" w:rsidP="0045246E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Fabricated</w:t>
            </w:r>
            <w:r w:rsidRPr="00366D19">
              <w:rPr>
                <w:rFonts w:ascii="Arial" w:hAnsi="Arial" w:cs="Arial"/>
                <w:sz w:val="22"/>
                <w:szCs w:val="22"/>
              </w:rPr>
              <w:t xml:space="preserve"> aluminum sheets into trailers</w:t>
            </w:r>
          </w:p>
          <w:p w:rsidR="00F34F55" w:rsidRPr="00366D19" w:rsidRDefault="00F34F55" w:rsidP="0045246E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366D19">
              <w:rPr>
                <w:rFonts w:ascii="Arial" w:hAnsi="Arial" w:cs="Arial"/>
                <w:sz w:val="22"/>
                <w:szCs w:val="22"/>
              </w:rPr>
              <w:t>Calculated math equations to ensure accurate material project</w:t>
            </w:r>
          </w:p>
          <w:p w:rsidR="00F34F55" w:rsidRPr="00313D78" w:rsidRDefault="00F34F55" w:rsidP="0045246E">
            <w:pPr>
              <w:pStyle w:val="BodyText2"/>
            </w:pPr>
          </w:p>
          <w:p w:rsidR="00F34F55" w:rsidRPr="000D5264" w:rsidRDefault="00F34F55" w:rsidP="0045246E">
            <w:pPr>
              <w:pStyle w:val="BodyText"/>
            </w:pPr>
            <w:r>
              <w:t>Welder’s Helper</w:t>
            </w:r>
          </w:p>
          <w:p w:rsidR="00F34F55" w:rsidRPr="009D7E62" w:rsidRDefault="00F34F55" w:rsidP="0045246E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Safely used pneumatic and electric tools</w:t>
            </w:r>
          </w:p>
          <w:p w:rsidR="00F34F55" w:rsidRPr="009D7E62" w:rsidRDefault="00F34F55" w:rsidP="0045246E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Received direction from welders and create metal parts for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fracking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and blending units, etc.</w:t>
            </w:r>
          </w:p>
          <w:p w:rsidR="00F34F55" w:rsidRPr="009D7E62" w:rsidRDefault="00F34F55" w:rsidP="0045246E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Performed safety checklists once a week to ensure workplace safety</w:t>
            </w:r>
          </w:p>
          <w:p w:rsidR="00F34F55" w:rsidRDefault="00F34F55" w:rsidP="0045246E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Organized work, and allocated</w:t>
            </w:r>
            <w:r w:rsidRPr="00216F5C">
              <w:rPr>
                <w:rFonts w:ascii="Arial" w:hAnsi="Arial" w:cs="Arial"/>
                <w:sz w:val="22"/>
                <w:szCs w:val="22"/>
              </w:rPr>
              <w:t xml:space="preserve"> amongst welders</w:t>
            </w:r>
          </w:p>
          <w:p w:rsidR="00F34F55" w:rsidRPr="00216F5C" w:rsidRDefault="00F34F55" w:rsidP="0045246E">
            <w:pPr>
              <w:tabs>
                <w:tab w:val="right" w:pos="8640"/>
              </w:tabs>
              <w:ind w:left="2160"/>
              <w:rPr>
                <w:rFonts w:ascii="Arial" w:hAnsi="Arial" w:cs="Arial"/>
                <w:sz w:val="22"/>
                <w:szCs w:val="22"/>
              </w:rPr>
            </w:pPr>
          </w:p>
          <w:p w:rsidR="00F34F55" w:rsidRDefault="00F34F55" w:rsidP="0045246E">
            <w:pPr>
              <w:pStyle w:val="BodyText"/>
            </w:pPr>
          </w:p>
          <w:p w:rsidR="00F34F55" w:rsidRDefault="00F34F55" w:rsidP="0045246E">
            <w:pPr>
              <w:pStyle w:val="BodyText"/>
            </w:pPr>
            <w:r>
              <w:t>Material handler</w:t>
            </w:r>
          </w:p>
          <w:p w:rsidR="00F34F55" w:rsidRPr="009D7E62" w:rsidRDefault="00F34F55" w:rsidP="0045246E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Delegated and supervised a three man crew</w:t>
            </w:r>
          </w:p>
          <w:p w:rsidR="00F34F55" w:rsidRPr="009D7E62" w:rsidRDefault="00F34F55" w:rsidP="0045246E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Shipped and received products</w:t>
            </w:r>
          </w:p>
          <w:p w:rsidR="00F34F55" w:rsidRPr="009D7E62" w:rsidRDefault="00F34F55" w:rsidP="0045246E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Safely operated forklift</w:t>
            </w:r>
          </w:p>
          <w:p w:rsidR="00F34F55" w:rsidRPr="009D7E62" w:rsidRDefault="00F34F55" w:rsidP="0045246E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Trained and monitored new material handlers</w:t>
            </w:r>
          </w:p>
          <w:p w:rsidR="00F34F55" w:rsidRDefault="00F34F55" w:rsidP="0045246E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Organized and maintained</w:t>
            </w:r>
            <w:r w:rsidRPr="00F53C0B">
              <w:rPr>
                <w:rFonts w:ascii="Arial" w:hAnsi="Arial" w:cs="Arial"/>
                <w:sz w:val="22"/>
                <w:szCs w:val="22"/>
              </w:rPr>
              <w:t xml:space="preserve"> workplace</w:t>
            </w:r>
          </w:p>
          <w:p w:rsidR="008D7974" w:rsidRPr="00F53C0B" w:rsidRDefault="008D7974" w:rsidP="008D7974">
            <w:pPr>
              <w:tabs>
                <w:tab w:val="right" w:pos="8640"/>
              </w:tabs>
              <w:ind w:left="180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34F55" w:rsidTr="008D7974">
        <w:trPr>
          <w:trHeight w:val="3130"/>
        </w:trPr>
        <w:tc>
          <w:tcPr>
            <w:tcW w:w="9576" w:type="dxa"/>
            <w:gridSpan w:val="2"/>
          </w:tcPr>
          <w:p w:rsidR="008D7974" w:rsidRPr="009D7E62" w:rsidRDefault="008D7974" w:rsidP="008D7974">
            <w:pPr>
              <w:pStyle w:val="BodyText1"/>
            </w:pPr>
            <w:r>
              <w:t>Frito Lay Canada</w:t>
            </w:r>
            <w:r w:rsidRPr="009D7E62">
              <w:t xml:space="preserve">, </w:t>
            </w:r>
            <w:r>
              <w:rPr>
                <w:rStyle w:val="BodyText1Char"/>
              </w:rPr>
              <w:t>Lethbridge, AB</w:t>
            </w:r>
          </w:p>
          <w:p w:rsidR="008D7974" w:rsidRPr="00313D78" w:rsidRDefault="008D7974" w:rsidP="008D7974">
            <w:pPr>
              <w:pStyle w:val="BodyText2"/>
            </w:pPr>
            <w:r>
              <w:t>2009-2012</w:t>
            </w:r>
          </w:p>
          <w:p w:rsidR="008D7974" w:rsidRDefault="008D7974" w:rsidP="008D7974">
            <w:pPr>
              <w:pStyle w:val="BodyText"/>
            </w:pPr>
            <w:r>
              <w:t>Inventory/Shipping and Receiving</w:t>
            </w:r>
          </w:p>
          <w:p w:rsidR="008D7974" w:rsidRPr="009D7E62" w:rsidRDefault="008D7974" w:rsidP="008D7974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Unloaded, and loaded trailers</w:t>
            </w:r>
          </w:p>
          <w:p w:rsidR="008D7974" w:rsidRPr="009D7E62" w:rsidRDefault="008D7974" w:rsidP="008D7974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Provided accurate numbers for inventory</w:t>
            </w:r>
          </w:p>
          <w:p w:rsidR="008D7974" w:rsidRPr="009D7E62" w:rsidRDefault="008D7974" w:rsidP="008D7974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Worked long, physically demanding tasks</w:t>
            </w:r>
          </w:p>
          <w:p w:rsidR="008D7974" w:rsidRPr="008D7974" w:rsidRDefault="008D7974" w:rsidP="008D7974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Collaborated with a team to develop new safety measures</w:t>
            </w:r>
          </w:p>
          <w:p w:rsidR="00F34F55" w:rsidRDefault="008D7974" w:rsidP="008D7974">
            <w:pPr>
              <w:numPr>
                <w:ilvl w:val="0"/>
                <w:numId w:val="1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Assisted in the training of new inventory students</w:t>
            </w:r>
          </w:p>
        </w:tc>
      </w:tr>
      <w:tr w:rsidR="00F34F55">
        <w:tc>
          <w:tcPr>
            <w:tcW w:w="9576" w:type="dxa"/>
            <w:gridSpan w:val="2"/>
          </w:tcPr>
          <w:p w:rsidR="00F34F55" w:rsidRDefault="00F34F55" w:rsidP="008D7974">
            <w:pPr>
              <w:pStyle w:val="BodyText1"/>
              <w:ind w:left="0"/>
            </w:pPr>
            <w:r w:rsidRPr="009152A8">
              <w:t>References are available upon request.</w:t>
            </w:r>
          </w:p>
        </w:tc>
      </w:tr>
      <w:tr w:rsidR="008D7974">
        <w:tc>
          <w:tcPr>
            <w:tcW w:w="9576" w:type="dxa"/>
            <w:gridSpan w:val="2"/>
          </w:tcPr>
          <w:p w:rsidR="008D7974" w:rsidRDefault="008D7974" w:rsidP="008D7974">
            <w:pPr>
              <w:pStyle w:val="BodyText1"/>
              <w:ind w:left="0"/>
            </w:pPr>
          </w:p>
        </w:tc>
      </w:tr>
    </w:tbl>
    <w:p w:rsidR="009152A8" w:rsidRPr="009152A8" w:rsidRDefault="009152A8" w:rsidP="00D51DF7">
      <w:pPr>
        <w:sectPr w:rsidR="009152A8" w:rsidRPr="009152A8" w:rsidSect="00DA7304">
          <w:headerReference w:type="default" r:id="rId8"/>
          <w:footerReference w:type="default" r:id="rId9"/>
          <w:footerReference w:type="first" r:id="rId10"/>
          <w:pgSz w:w="12240" w:h="15840" w:code="1"/>
          <w:pgMar w:top="1267" w:right="1440" w:bottom="1080" w:left="1440" w:header="864" w:footer="864" w:gutter="0"/>
          <w:cols w:space="720"/>
          <w:titlePg/>
          <w:docGrid w:linePitch="360"/>
        </w:sectPr>
      </w:pPr>
    </w:p>
    <w:p w:rsidR="009152A8" w:rsidRPr="009152A8" w:rsidRDefault="009152A8" w:rsidP="007410A6">
      <w:pPr>
        <w:pStyle w:val="Heading1"/>
      </w:pPr>
    </w:p>
    <w:sectPr w:rsidR="009152A8" w:rsidRPr="009152A8" w:rsidSect="009152A8">
      <w:headerReference w:type="even" r:id="rId11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986" w:rsidRDefault="00EA0986">
      <w:r>
        <w:separator/>
      </w:r>
    </w:p>
  </w:endnote>
  <w:endnote w:type="continuationSeparator" w:id="0">
    <w:p w:rsidR="00EA0986" w:rsidRDefault="00EA0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BAD" w:rsidRDefault="00306BAD" w:rsidP="00BF70D1">
    <w:pPr>
      <w:pBdr>
        <w:bottom w:val="single" w:sz="18" w:space="1" w:color="333399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BAD" w:rsidRDefault="00306BAD" w:rsidP="00BF70D1">
    <w:pPr>
      <w:pBdr>
        <w:bottom w:val="single" w:sz="18" w:space="1" w:color="333399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986" w:rsidRDefault="00EA0986">
      <w:r>
        <w:separator/>
      </w:r>
    </w:p>
  </w:footnote>
  <w:footnote w:type="continuationSeparator" w:id="0">
    <w:p w:rsidR="00EA0986" w:rsidRDefault="00EA09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BAD" w:rsidRDefault="00306BAD" w:rsidP="00BF70D1">
    <w:pPr>
      <w:pStyle w:val="Header"/>
      <w:pBdr>
        <w:bottom w:val="single" w:sz="18" w:space="1" w:color="333399"/>
      </w:pBdr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Neil Beveridge </w:t>
    </w:r>
    <w:r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(403)-380-4360</w:t>
    </w:r>
    <w:r>
      <w:rPr>
        <w:rFonts w:ascii="Arial" w:hAnsi="Arial" w:cs="Arial"/>
        <w:sz w:val="22"/>
        <w:szCs w:val="22"/>
      </w:rPr>
      <w:sym w:font="Symbol" w:char="F0B7"/>
    </w:r>
    <w:r>
      <w:rPr>
        <w:rFonts w:ascii="Arial" w:hAnsi="Arial" w:cs="Arial"/>
        <w:sz w:val="22"/>
        <w:szCs w:val="22"/>
      </w:rPr>
      <w:t>Neilbeveridge676@hotmail.com</w:t>
    </w:r>
  </w:p>
  <w:p w:rsidR="00306BAD" w:rsidRDefault="00306BAD" w:rsidP="00C75BC2">
    <w:pPr>
      <w:pStyle w:val="Header"/>
      <w:rPr>
        <w:rFonts w:ascii="Arial" w:hAnsi="Arial" w:cs="Arial"/>
        <w:sz w:val="22"/>
        <w:szCs w:val="22"/>
      </w:rPr>
    </w:pPr>
  </w:p>
  <w:p w:rsidR="00306BAD" w:rsidRDefault="00306BAD" w:rsidP="00C75BC2">
    <w:pPr>
      <w:pStyle w:val="Header"/>
      <w:jc w:val="right"/>
      <w:rPr>
        <w:rFonts w:ascii="Arial" w:hAnsi="Arial" w:cs="Arial"/>
        <w:sz w:val="18"/>
        <w:szCs w:val="18"/>
      </w:rPr>
    </w:pPr>
    <w:r w:rsidRPr="00C75BC2">
      <w:rPr>
        <w:rFonts w:ascii="Arial" w:hAnsi="Arial" w:cs="Arial"/>
        <w:sz w:val="18"/>
        <w:szCs w:val="18"/>
      </w:rPr>
      <w:t>Page 2 of 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BAD" w:rsidRDefault="00306BA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639"/>
    <w:multiLevelType w:val="multilevel"/>
    <w:tmpl w:val="3980483C"/>
    <w:numStyleLink w:val="BulletList"/>
  </w:abstractNum>
  <w:abstractNum w:abstractNumId="1">
    <w:nsid w:val="11BC0C52"/>
    <w:multiLevelType w:val="hybridMultilevel"/>
    <w:tmpl w:val="DE5C2118"/>
    <w:name w:val="WW8Num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E2E59"/>
    <w:multiLevelType w:val="multilevel"/>
    <w:tmpl w:val="277AE850"/>
    <w:numStyleLink w:val="BulletList2"/>
  </w:abstractNum>
  <w:abstractNum w:abstractNumId="3">
    <w:nsid w:val="213527B8"/>
    <w:multiLevelType w:val="multilevel"/>
    <w:tmpl w:val="277AE850"/>
    <w:numStyleLink w:val="BulletList2"/>
  </w:abstractNum>
  <w:abstractNum w:abstractNumId="4">
    <w:nsid w:val="271E5FA8"/>
    <w:multiLevelType w:val="multilevel"/>
    <w:tmpl w:val="277AE850"/>
    <w:numStyleLink w:val="BulletList2"/>
  </w:abstractNum>
  <w:abstractNum w:abstractNumId="5">
    <w:nsid w:val="35507E45"/>
    <w:multiLevelType w:val="multilevel"/>
    <w:tmpl w:val="3980483C"/>
    <w:numStyleLink w:val="BulletList"/>
  </w:abstractNum>
  <w:abstractNum w:abstractNumId="6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CA6C54"/>
    <w:multiLevelType w:val="multilevel"/>
    <w:tmpl w:val="277AE850"/>
    <w:numStyleLink w:val="BulletList2"/>
  </w:abstractNum>
  <w:abstractNum w:abstractNumId="8">
    <w:nsid w:val="469626AD"/>
    <w:multiLevelType w:val="multilevel"/>
    <w:tmpl w:val="3980483C"/>
    <w:numStyleLink w:val="BulletList"/>
  </w:abstractNum>
  <w:abstractNum w:abstractNumId="9">
    <w:nsid w:val="61204340"/>
    <w:multiLevelType w:val="multilevel"/>
    <w:tmpl w:val="277AE850"/>
    <w:numStyleLink w:val="BulletList2"/>
  </w:abstractNum>
  <w:abstractNum w:abstractNumId="10">
    <w:nsid w:val="65DF72DE"/>
    <w:multiLevelType w:val="multilevel"/>
    <w:tmpl w:val="3980483C"/>
    <w:numStyleLink w:val="BulletList"/>
  </w:abstractNum>
  <w:abstractNum w:abstractNumId="11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77124B41"/>
    <w:multiLevelType w:val="multilevel"/>
    <w:tmpl w:val="3980483C"/>
    <w:numStyleLink w:val="BulletList"/>
  </w:abstractNum>
  <w:abstractNum w:abstractNumId="13">
    <w:nsid w:val="79CB4588"/>
    <w:multiLevelType w:val="multilevel"/>
    <w:tmpl w:val="277AE850"/>
    <w:numStyleLink w:val="BulletList2"/>
  </w:abstractNum>
  <w:abstractNum w:abstractNumId="14">
    <w:nsid w:val="7E0612B6"/>
    <w:multiLevelType w:val="multilevel"/>
    <w:tmpl w:val="277AE850"/>
    <w:numStyleLink w:val="BulletList2"/>
  </w:abstractNum>
  <w:abstractNum w:abstractNumId="15">
    <w:nsid w:val="7EC9313B"/>
    <w:multiLevelType w:val="multilevel"/>
    <w:tmpl w:val="277AE850"/>
    <w:numStyleLink w:val="BulletList2"/>
  </w:abstractNum>
  <w:abstractNum w:abstractNumId="16">
    <w:nsid w:val="7FFA6706"/>
    <w:multiLevelType w:val="multilevel"/>
    <w:tmpl w:val="3980483C"/>
    <w:numStyleLink w:val="BulletList"/>
  </w:abstractNum>
  <w:num w:numId="1">
    <w:abstractNumId w:val="6"/>
  </w:num>
  <w:num w:numId="2">
    <w:abstractNumId w:val="10"/>
  </w:num>
  <w:num w:numId="3">
    <w:abstractNumId w:val="16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11"/>
  </w:num>
  <w:num w:numId="9">
    <w:abstractNumId w:val="3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7"/>
  </w:num>
  <w:num w:numId="16">
    <w:abstractNumId w:val="2"/>
  </w:num>
  <w:num w:numId="17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attachedTemplate r:id="rId1"/>
  <w:stylePaneFormatFilter w:val="3001"/>
  <w:defaultTabStop w:val="720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C1615B"/>
    <w:rsid w:val="00015BE0"/>
    <w:rsid w:val="00025F72"/>
    <w:rsid w:val="00041795"/>
    <w:rsid w:val="00060082"/>
    <w:rsid w:val="000605FC"/>
    <w:rsid w:val="0006751A"/>
    <w:rsid w:val="00083AA2"/>
    <w:rsid w:val="00084FD3"/>
    <w:rsid w:val="0008702D"/>
    <w:rsid w:val="00097DB3"/>
    <w:rsid w:val="000A5E4A"/>
    <w:rsid w:val="000A6A6C"/>
    <w:rsid w:val="000B6CD0"/>
    <w:rsid w:val="000C16E6"/>
    <w:rsid w:val="000D0E7B"/>
    <w:rsid w:val="000D26CC"/>
    <w:rsid w:val="000D5264"/>
    <w:rsid w:val="00105836"/>
    <w:rsid w:val="00114680"/>
    <w:rsid w:val="00136744"/>
    <w:rsid w:val="00140DAE"/>
    <w:rsid w:val="00145A57"/>
    <w:rsid w:val="0015524A"/>
    <w:rsid w:val="001A419F"/>
    <w:rsid w:val="001A4EDB"/>
    <w:rsid w:val="001B0937"/>
    <w:rsid w:val="001B315B"/>
    <w:rsid w:val="001D5436"/>
    <w:rsid w:val="00216F5C"/>
    <w:rsid w:val="00230389"/>
    <w:rsid w:val="00230B5D"/>
    <w:rsid w:val="00235A17"/>
    <w:rsid w:val="002408C6"/>
    <w:rsid w:val="002B321C"/>
    <w:rsid w:val="002B4961"/>
    <w:rsid w:val="002C0C3F"/>
    <w:rsid w:val="00306BAD"/>
    <w:rsid w:val="00313D78"/>
    <w:rsid w:val="00334DF8"/>
    <w:rsid w:val="00352DB4"/>
    <w:rsid w:val="003554F8"/>
    <w:rsid w:val="00366D19"/>
    <w:rsid w:val="003931B2"/>
    <w:rsid w:val="003C0786"/>
    <w:rsid w:val="003D7ABF"/>
    <w:rsid w:val="004009A4"/>
    <w:rsid w:val="0041673B"/>
    <w:rsid w:val="0043525E"/>
    <w:rsid w:val="0044115B"/>
    <w:rsid w:val="00441627"/>
    <w:rsid w:val="004464C9"/>
    <w:rsid w:val="00455738"/>
    <w:rsid w:val="00457519"/>
    <w:rsid w:val="00496BE8"/>
    <w:rsid w:val="004A01F8"/>
    <w:rsid w:val="004D52BD"/>
    <w:rsid w:val="00521A47"/>
    <w:rsid w:val="00521EBF"/>
    <w:rsid w:val="005262A2"/>
    <w:rsid w:val="005A0F13"/>
    <w:rsid w:val="005C5A77"/>
    <w:rsid w:val="005C7539"/>
    <w:rsid w:val="006A5C95"/>
    <w:rsid w:val="006A7DF6"/>
    <w:rsid w:val="006B297C"/>
    <w:rsid w:val="006D7F25"/>
    <w:rsid w:val="006F6FA7"/>
    <w:rsid w:val="00707CEA"/>
    <w:rsid w:val="00711714"/>
    <w:rsid w:val="007321F8"/>
    <w:rsid w:val="007410A6"/>
    <w:rsid w:val="00763427"/>
    <w:rsid w:val="00764C99"/>
    <w:rsid w:val="007734E5"/>
    <w:rsid w:val="007A2A4E"/>
    <w:rsid w:val="007A4E45"/>
    <w:rsid w:val="007A5FB7"/>
    <w:rsid w:val="007D0D36"/>
    <w:rsid w:val="007D5836"/>
    <w:rsid w:val="007E78AE"/>
    <w:rsid w:val="00810110"/>
    <w:rsid w:val="008403AC"/>
    <w:rsid w:val="00842372"/>
    <w:rsid w:val="00843B77"/>
    <w:rsid w:val="00844DFA"/>
    <w:rsid w:val="00855262"/>
    <w:rsid w:val="0086141D"/>
    <w:rsid w:val="00865626"/>
    <w:rsid w:val="008848D3"/>
    <w:rsid w:val="008B62E1"/>
    <w:rsid w:val="008D02A5"/>
    <w:rsid w:val="008D31A1"/>
    <w:rsid w:val="008D48E3"/>
    <w:rsid w:val="008D7974"/>
    <w:rsid w:val="008E06A5"/>
    <w:rsid w:val="008E5F9E"/>
    <w:rsid w:val="008E6501"/>
    <w:rsid w:val="0091410D"/>
    <w:rsid w:val="009152A8"/>
    <w:rsid w:val="009534F5"/>
    <w:rsid w:val="00957947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A96797"/>
    <w:rsid w:val="00AF5382"/>
    <w:rsid w:val="00B05C16"/>
    <w:rsid w:val="00B17957"/>
    <w:rsid w:val="00B33701"/>
    <w:rsid w:val="00B3424E"/>
    <w:rsid w:val="00B40F40"/>
    <w:rsid w:val="00B60213"/>
    <w:rsid w:val="00B727FA"/>
    <w:rsid w:val="00B828FB"/>
    <w:rsid w:val="00B94073"/>
    <w:rsid w:val="00BD36C1"/>
    <w:rsid w:val="00BF21BB"/>
    <w:rsid w:val="00BF3F8B"/>
    <w:rsid w:val="00BF70D1"/>
    <w:rsid w:val="00BF7450"/>
    <w:rsid w:val="00C13B1B"/>
    <w:rsid w:val="00C1615B"/>
    <w:rsid w:val="00C35132"/>
    <w:rsid w:val="00C42A9D"/>
    <w:rsid w:val="00C63F6C"/>
    <w:rsid w:val="00C75BC2"/>
    <w:rsid w:val="00CB5984"/>
    <w:rsid w:val="00CD3C25"/>
    <w:rsid w:val="00CE00E9"/>
    <w:rsid w:val="00CF39C6"/>
    <w:rsid w:val="00D24762"/>
    <w:rsid w:val="00D273BE"/>
    <w:rsid w:val="00D467B5"/>
    <w:rsid w:val="00D51DF7"/>
    <w:rsid w:val="00D55185"/>
    <w:rsid w:val="00D74D00"/>
    <w:rsid w:val="00D804D8"/>
    <w:rsid w:val="00D94931"/>
    <w:rsid w:val="00DA6617"/>
    <w:rsid w:val="00DA7304"/>
    <w:rsid w:val="00DB181C"/>
    <w:rsid w:val="00DB5A95"/>
    <w:rsid w:val="00DD1C42"/>
    <w:rsid w:val="00DD755B"/>
    <w:rsid w:val="00DF1599"/>
    <w:rsid w:val="00E45367"/>
    <w:rsid w:val="00E76A4E"/>
    <w:rsid w:val="00EA0986"/>
    <w:rsid w:val="00EC2042"/>
    <w:rsid w:val="00EC6307"/>
    <w:rsid w:val="00F168AB"/>
    <w:rsid w:val="00F178A3"/>
    <w:rsid w:val="00F25542"/>
    <w:rsid w:val="00F2637C"/>
    <w:rsid w:val="00F34F55"/>
    <w:rsid w:val="00F53C0B"/>
    <w:rsid w:val="00F644EB"/>
    <w:rsid w:val="00F826A5"/>
    <w:rsid w:val="00FB4586"/>
    <w:rsid w:val="00FC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rsid w:val="00A90309"/>
    <w:pPr>
      <w:ind w:left="360"/>
    </w:pPr>
    <w:rPr>
      <w:rFonts w:ascii="Arial" w:hAnsi="Arial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eneric\Application%20Data\Microsoft\Templates\Chronological%20resume(4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resume(4)</Template>
  <TotalTime>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Kailie</cp:lastModifiedBy>
  <cp:revision>4</cp:revision>
  <cp:lastPrinted>2013-06-21T08:04:00Z</cp:lastPrinted>
  <dcterms:created xsi:type="dcterms:W3CDTF">2013-09-03T19:10:00Z</dcterms:created>
  <dcterms:modified xsi:type="dcterms:W3CDTF">2013-09-03T20:24:00Z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