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6F4C01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9C1CD36CF80448B89F9B48F0D283CFC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13314F">
            <w:t>P.O. Box 207</w:t>
          </w:r>
        </w:sdtContent>
      </w:sdt>
    </w:p>
    <w:sdt>
      <w:sdtPr>
        <w:alias w:val="Category"/>
        <w:tag w:val=""/>
        <w:id w:val="1543715586"/>
        <w:placeholder>
          <w:docPart w:val="D4761F29AF4942978C575268D044B19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13314F">
          <w:pPr>
            <w:pStyle w:val="ContactInfo"/>
          </w:pPr>
          <w:proofErr w:type="spellStart"/>
          <w:proofErr w:type="gramStart"/>
          <w:r>
            <w:t>Kinuso</w:t>
          </w:r>
          <w:proofErr w:type="spellEnd"/>
          <w:r>
            <w:t xml:space="preserve"> ,</w:t>
          </w:r>
          <w:proofErr w:type="gramEnd"/>
          <w:r>
            <w:t xml:space="preserve"> AB</w:t>
          </w:r>
        </w:p>
      </w:sdtContent>
    </w:sdt>
    <w:p w:rsidR="002C42BC" w:rsidRDefault="006F4C01" w:rsidP="005779A5">
      <w:pPr>
        <w:pStyle w:val="ContactInfo"/>
      </w:pPr>
      <w:sdt>
        <w:sdtPr>
          <w:alias w:val="Telephone"/>
          <w:tag w:val="Telephone"/>
          <w:id w:val="599758962"/>
          <w:placeholder>
            <w:docPart w:val="2E6C3D1E0D2143B1936A2C175721F85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3314F">
            <w:t>780-805-9124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AF9CC04506774657996A774FEB6329D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13314F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DSeghers329@yahoo.ca</w:t>
          </w:r>
        </w:p>
      </w:sdtContent>
    </w:sdt>
    <w:p w:rsidR="002C42BC" w:rsidRDefault="0013314F" w:rsidP="0013314F">
      <w:pPr>
        <w:pStyle w:val="Name"/>
        <w:ind w:left="0"/>
      </w:pPr>
      <w:r>
        <w:t>sEGHERS, dUSTIN C.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13314F" w:rsidP="003A1496">
            <w:pPr>
              <w:pStyle w:val="ResumeText"/>
            </w:pPr>
            <w:r>
              <w:t xml:space="preserve">To obtain a career in </w:t>
            </w:r>
            <w:r w:rsidR="007B681B">
              <w:t>the F</w:t>
            </w:r>
            <w:r>
              <w:t xml:space="preserve">ire </w:t>
            </w:r>
            <w:r w:rsidR="007B681B">
              <w:t>Service,</w:t>
            </w:r>
            <w:r>
              <w:t xml:space="preserve"> apply my training and experience</w:t>
            </w:r>
            <w:r w:rsidR="003A1496">
              <w:t xml:space="preserve"> and to g</w:t>
            </w:r>
            <w:r w:rsidR="007B681B">
              <w:t xml:space="preserve">ain </w:t>
            </w:r>
            <w:r w:rsidR="00FE6BC9">
              <w:t>further</w:t>
            </w:r>
            <w:r w:rsidR="003A1496">
              <w:t xml:space="preserve"> e</w:t>
            </w:r>
            <w:r w:rsidR="007B681B">
              <w:t xml:space="preserve">xperience 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7851CA" w:rsidRDefault="008C7E93" w:rsidP="0013314F">
            <w:pPr>
              <w:pStyle w:val="ResumeText"/>
            </w:pPr>
            <w:r>
              <w:t xml:space="preserve">4 Plus Years within in the Fire service </w:t>
            </w:r>
          </w:p>
          <w:p w:rsidR="00193579" w:rsidRDefault="00193579" w:rsidP="0013314F">
            <w:pPr>
              <w:pStyle w:val="ResumeText"/>
            </w:pPr>
            <w:r>
              <w:t>Fast Learner</w:t>
            </w:r>
          </w:p>
          <w:p w:rsidR="00042F9E" w:rsidRDefault="00042F9E" w:rsidP="0013314F">
            <w:pPr>
              <w:pStyle w:val="ResumeText"/>
            </w:pPr>
            <w:r>
              <w:t>Always Wanting to Learn</w:t>
            </w:r>
          </w:p>
          <w:p w:rsidR="008C7E93" w:rsidRDefault="008C7E93" w:rsidP="0013314F">
            <w:pPr>
              <w:pStyle w:val="ResumeText"/>
            </w:pPr>
            <w:r>
              <w:t xml:space="preserve">Problem Solver </w:t>
            </w:r>
          </w:p>
          <w:p w:rsidR="00193579" w:rsidRDefault="00193579" w:rsidP="0013314F">
            <w:pPr>
              <w:pStyle w:val="ResumeText"/>
            </w:pPr>
            <w:r>
              <w:t>Hands On</w:t>
            </w:r>
          </w:p>
          <w:p w:rsidR="004C46D6" w:rsidRDefault="00193579" w:rsidP="0013314F">
            <w:pPr>
              <w:pStyle w:val="ResumeText"/>
            </w:pPr>
            <w:r>
              <w:t xml:space="preserve">Able to Follow Direction, or Lead </w:t>
            </w:r>
          </w:p>
          <w:p w:rsidR="00042F9E" w:rsidRDefault="00042F9E" w:rsidP="0013314F">
            <w:pPr>
              <w:pStyle w:val="ResumeText"/>
            </w:pP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440681CDBDB04EDD8949546D637038A5"/>
                  </w:placeholder>
                  <w15:color w:val="C0C0C0"/>
                  <w15:repeatingSectionItem/>
                </w:sdtPr>
                <w:sdtEndPr/>
                <w:sdtContent>
                  <w:p w:rsidR="002C42BC" w:rsidRDefault="0013314F">
                    <w:pPr>
                      <w:pStyle w:val="Heading2"/>
                    </w:pPr>
                    <w:r>
                      <w:t xml:space="preserve">M.d. Big lakes Volenteer Fire Fighter – Kinuso </w:t>
                    </w:r>
                  </w:p>
                  <w:p w:rsidR="002C42BC" w:rsidRDefault="0013314F">
                    <w:pPr>
                      <w:pStyle w:val="ResumeText"/>
                    </w:pPr>
                    <w:r>
                      <w:t xml:space="preserve">June 6 2009 – Current </w:t>
                    </w:r>
                  </w:p>
                  <w:p w:rsidR="002C42BC" w:rsidRDefault="0013314F">
                    <w:r>
                      <w:t>Fire Fighter</w:t>
                    </w:r>
                    <w:r w:rsidR="00096203">
                      <w:t xml:space="preserve"> on call 24/7, do checks / maintain equipment , </w:t>
                    </w:r>
                    <w:r w:rsidR="004C46D6">
                      <w:t xml:space="preserve">train / work  with neighboring departments on and off scene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440681CDBDB04EDD8949546D637038A5"/>
                  </w:placeholder>
                  <w15:color w:val="C0C0C0"/>
                  <w15:repeatingSectionItem/>
                </w:sdtPr>
                <w:sdtEndPr/>
                <w:sdtContent>
                  <w:p w:rsidR="002C42BC" w:rsidRDefault="00096203" w:rsidP="00096203">
                    <w:pPr>
                      <w:pStyle w:val="Heading2"/>
                    </w:pPr>
                    <w:r>
                      <w:t xml:space="preserve">Strawberry Service – GAs STATION, Restaurant </w:t>
                    </w:r>
                  </w:p>
                  <w:p w:rsidR="00096203" w:rsidRPr="00096203" w:rsidRDefault="00096203" w:rsidP="00096203">
                    <w:r>
                      <w:t xml:space="preserve">May 2008 – Current </w:t>
                    </w:r>
                  </w:p>
                  <w:p w:rsidR="007851CA" w:rsidRDefault="00096203" w:rsidP="00096203">
                    <w:r>
                      <w:t xml:space="preserve">Manager, Waiter, Cashier, Cook, - Ordering , Training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09793677"/>
                  <w:placeholder>
                    <w:docPart w:val="EC3A9D7C136E4938BAB435C689D85F2B"/>
                  </w:placeholder>
                  <w15:color w:val="C0C0C0"/>
                  <w15:repeatingSectionItem/>
                </w:sdtPr>
                <w:sdtEndPr/>
                <w:sdtContent>
                  <w:p w:rsidR="00324831" w:rsidRDefault="00324831" w:rsidP="00324831">
                    <w:pPr>
                      <w:pStyle w:val="Heading2"/>
                    </w:pPr>
                  </w:p>
                  <w:p w:rsidR="002C42BC" w:rsidRDefault="006F4C01" w:rsidP="00096203"/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440681CDBDB04EDD8949546D637038A5"/>
                  </w:placeholder>
                  <w15:repeatingSectionItem/>
                </w:sdtPr>
                <w:sdtEndPr/>
                <w:sdtContent>
                  <w:p w:rsidR="002C42BC" w:rsidRDefault="00096203">
                    <w:pPr>
                      <w:pStyle w:val="Heading2"/>
                    </w:pPr>
                    <w:r>
                      <w:t>Lakeland college ETC</w:t>
                    </w:r>
                  </w:p>
                  <w:p w:rsidR="008C7E93" w:rsidRDefault="008C7E93" w:rsidP="00096203">
                    <w:r>
                      <w:t xml:space="preserve">NFPA 1001 LVL 1&amp;2 – Pro Board </w:t>
                    </w:r>
                    <w:r w:rsidR="00D10A5C">
                      <w:t>&amp;</w:t>
                    </w:r>
                    <w:r>
                      <w:t xml:space="preserve"> Gold Seal </w:t>
                    </w:r>
                  </w:p>
                  <w:p w:rsidR="008C7E93" w:rsidRDefault="008C7E93" w:rsidP="00096203">
                    <w:r>
                      <w:t>NFPA 472 Awareness  - Pro Board</w:t>
                    </w:r>
                    <w:r w:rsidR="00D10A5C">
                      <w:t xml:space="preserve"> &amp; </w:t>
                    </w:r>
                    <w:r>
                      <w:t xml:space="preserve">Gold Seal </w:t>
                    </w:r>
                  </w:p>
                  <w:p w:rsidR="008C7E93" w:rsidRDefault="008C7E93" w:rsidP="00096203">
                    <w:r>
                      <w:t>NFPA 472 Operations - Pro Board</w:t>
                    </w:r>
                    <w:r w:rsidR="00D10A5C">
                      <w:t xml:space="preserve"> &amp; </w:t>
                    </w:r>
                    <w:r>
                      <w:t xml:space="preserve">Gold Seal </w:t>
                    </w:r>
                  </w:p>
                  <w:p w:rsidR="001F2EA8" w:rsidRDefault="00096203" w:rsidP="00096203">
                    <w:r>
                      <w:t xml:space="preserve">NFPA 1051 </w:t>
                    </w:r>
                  </w:p>
                  <w:p w:rsidR="00096203" w:rsidRDefault="001F2EA8" w:rsidP="00096203">
                    <w:r>
                      <w:t xml:space="preserve">FFTS 600 – Pump A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84991227"/>
                  <w:placeholder>
                    <w:docPart w:val="E406F45662014A0F8C312A159148BDD2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096203" w:rsidRDefault="00096203">
                    <w:pPr>
                      <w:pStyle w:val="Heading2"/>
                    </w:pPr>
                    <w:r>
                      <w:t xml:space="preserve">Justice institute of </w:t>
                    </w:r>
                    <w:proofErr w:type="gramStart"/>
                    <w:r>
                      <w:t>British Columbia</w:t>
                    </w:r>
                    <w:proofErr w:type="gramEnd"/>
                    <w:r>
                      <w:t xml:space="preserve"> </w:t>
                    </w:r>
                  </w:p>
                  <w:p w:rsidR="00F957B4" w:rsidRDefault="00096203" w:rsidP="00096203">
                    <w:r>
                      <w:t xml:space="preserve">EMR training at Northern Lakes College Slave </w:t>
                    </w:r>
                  </w:p>
                  <w:p w:rsidR="00F957B4" w:rsidRDefault="00F957B4" w:rsidP="00096203">
                    <w:r>
                      <w:t xml:space="preserve">Registered EMR with Alberta College of Paramedics </w:t>
                    </w:r>
                  </w:p>
                  <w:p w:rsidR="0041058A" w:rsidRDefault="008C7E93" w:rsidP="00096203">
                    <w:r>
                      <w:lastRenderedPageBreak/>
                      <w:t xml:space="preserve">St. </w:t>
                    </w:r>
                    <w:r w:rsidR="00096203">
                      <w:t xml:space="preserve">Johns </w:t>
                    </w:r>
                    <w:r w:rsidR="0041058A">
                      <w:t xml:space="preserve">Ambulance Standard First Aid &amp;CPR-HCP </w:t>
                    </w:r>
                  </w:p>
                  <w:p w:rsidR="007851CA" w:rsidRDefault="00193579" w:rsidP="00096203">
                    <w:r w:rsidRPr="00193579">
                      <w:t>Heart &amp; Stroke Foundation BLS for HCP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786190220"/>
                  <w:placeholder>
                    <w:docPart w:val="A971793F495544548A23309A4364E0BD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7851CA" w:rsidRDefault="00002B85" w:rsidP="00002B85">
                    <w:pPr>
                      <w:pStyle w:val="Heading2"/>
                    </w:pPr>
                    <w:r>
                      <w:t>Alberta Vehicle Extrication Association</w:t>
                    </w:r>
                  </w:p>
                  <w:p w:rsidR="007851CA" w:rsidRDefault="00002B85" w:rsidP="00096203">
                    <w:r>
                      <w:t xml:space="preserve">Big Rig H.O.T.S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0030698"/>
                  <w:placeholder>
                    <w:docPart w:val="CDAFA80B8F624E86B4A763E3C7B95B75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002B85" w:rsidRDefault="00002B85">
                    <w:pPr>
                      <w:pStyle w:val="Heading2"/>
                    </w:pPr>
                    <w:r>
                      <w:t xml:space="preserve">GOvernment of Alberta – Municipal Affairs </w:t>
                    </w:r>
                  </w:p>
                  <w:p w:rsidR="008C7E93" w:rsidRPr="00002B85" w:rsidRDefault="00002B85" w:rsidP="00002B85">
                    <w:r>
                      <w:t>ICS 100 ( Introduction ICS)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92690809"/>
                  <w:placeholder>
                    <w:docPart w:val="A6D45AD5F6A940849DD863201F173103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7851CA" w:rsidRDefault="007851CA">
                    <w:pPr>
                      <w:pStyle w:val="Heading2"/>
                    </w:pPr>
                    <w:r>
                      <w:t xml:space="preserve">NAIT </w:t>
                    </w:r>
                  </w:p>
                  <w:p w:rsidR="008C7E93" w:rsidRPr="007851CA" w:rsidRDefault="007851CA" w:rsidP="007851CA">
                    <w:r>
                      <w:t>ICS I-200 (Basic ICS)</w:t>
                    </w:r>
                  </w:p>
                  <w:p w:rsidR="007851CA" w:rsidRDefault="00583F5B" w:rsidP="00096203">
                    <w:r>
                      <w:t>ICS I-300 ( I</w:t>
                    </w:r>
                    <w:r w:rsidR="007851CA">
                      <w:t>ntermediate ICS)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974754933"/>
                  <w:placeholder>
                    <w:docPart w:val="D2275ED2BC96477C9520CA2B4F5F71E1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7851CA" w:rsidRDefault="007851CA">
                    <w:pPr>
                      <w:pStyle w:val="Heading2"/>
                    </w:pPr>
                    <w:r>
                      <w:t>River Glen School</w:t>
                    </w:r>
                  </w:p>
                  <w:p w:rsidR="00F279F9" w:rsidRDefault="007851CA" w:rsidP="00096203">
                    <w:r>
                      <w:t xml:space="preserve">Gr. 12 High School Diploma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44093561"/>
                  <w:placeholder>
                    <w:docPart w:val="D71673DBF395478AB9F73D4632484483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F279F9" w:rsidRDefault="00F279F9" w:rsidP="00F279F9">
                    <w:pPr>
                      <w:pStyle w:val="Heading2"/>
                    </w:pPr>
                    <w:r>
                      <w:t>Worksite saftey</w:t>
                    </w:r>
                  </w:p>
                  <w:p w:rsidR="00F279F9" w:rsidRDefault="00F279F9" w:rsidP="00F279F9">
                    <w:pPr>
                      <w:pStyle w:val="Heading2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 xml:space="preserve">whimis </w:t>
                    </w:r>
                  </w:p>
                  <w:p w:rsidR="00F279F9" w:rsidRDefault="00F279F9" w:rsidP="00F279F9">
                    <w:pPr>
                      <w:pStyle w:val="Heading2"/>
                    </w:pPr>
                    <w:r>
                      <w:rPr>
                        <w:b w:val="0"/>
                      </w:rPr>
                      <w:t>TDG</w:t>
                    </w:r>
                    <w: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91977657"/>
                  <w:placeholder>
                    <w:docPart w:val="27BFE28C7E90475FB3C08D3C7A171404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F279F9" w:rsidRDefault="00CB1665" w:rsidP="00CB1665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E</w:t>
                    </w:r>
                    <w:r>
                      <w:t>nform @ Northen lakes College</w:t>
                    </w:r>
                  </w:p>
                  <w:p w:rsidR="002C42BC" w:rsidRPr="00F279F9" w:rsidRDefault="00F279F9" w:rsidP="00F279F9">
                    <w:r>
                      <w:t xml:space="preserve">H2S ALIVE </w:t>
                    </w:r>
                  </w:p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2C42BC">
            <w:pPr>
              <w:pStyle w:val="Heading1"/>
            </w:pP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7851CA" w:rsidRDefault="007851CA" w:rsidP="00324831">
            <w:pPr>
              <w:pStyle w:val="ResumeText"/>
            </w:pPr>
          </w:p>
        </w:tc>
      </w:tr>
      <w:tr w:rsidR="002C42BC">
        <w:tc>
          <w:tcPr>
            <w:tcW w:w="1778" w:type="dxa"/>
          </w:tcPr>
          <w:p w:rsidR="002C42BC" w:rsidRDefault="002C42BC">
            <w:pPr>
              <w:pStyle w:val="Heading1"/>
            </w:pP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2C42BC" w:rsidP="00324831">
            <w:pPr>
              <w:pStyle w:val="ResumeText"/>
            </w:pPr>
          </w:p>
        </w:tc>
        <w:bookmarkStart w:id="0" w:name="_GoBack"/>
        <w:bookmarkEnd w:id="0"/>
      </w:tr>
      <w:tr w:rsidR="002C42BC">
        <w:tc>
          <w:tcPr>
            <w:tcW w:w="1778" w:type="dxa"/>
          </w:tcPr>
          <w:p w:rsidR="002C42BC" w:rsidRDefault="00414819" w:rsidP="005779A5">
            <w:pPr>
              <w:pStyle w:val="Heading1"/>
              <w:jc w:val="left"/>
            </w:pPr>
            <w:r>
              <w:t>References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440681CDBDB04EDD8949546D637038A5"/>
                  </w:placeholder>
                  <w15:color w:val="C0C0C0"/>
                  <w15:repeatingSectionItem/>
                </w:sdtPr>
                <w:sdtEndPr/>
                <w:sdtContent>
                  <w:p w:rsidR="002C42BC" w:rsidRDefault="00193579">
                    <w:pPr>
                      <w:pStyle w:val="Heading2"/>
                    </w:pPr>
                    <w:r>
                      <w:t>E</w:t>
                    </w:r>
                    <w:r w:rsidR="00324831">
                      <w:t>verett</w:t>
                    </w:r>
                    <w:r>
                      <w:t xml:space="preserve"> Samuelson </w:t>
                    </w:r>
                  </w:p>
                  <w:p w:rsidR="002C42BC" w:rsidRDefault="00193579">
                    <w:pPr>
                      <w:pStyle w:val="ResumeText"/>
                    </w:pPr>
                    <w:proofErr w:type="spellStart"/>
                    <w:r>
                      <w:t>Kinuso</w:t>
                    </w:r>
                    <w:proofErr w:type="spellEnd"/>
                    <w:r>
                      <w:t xml:space="preserve"> Fire Dept. Fire Chief </w:t>
                    </w:r>
                  </w:p>
                  <w:p w:rsidR="00193579" w:rsidRDefault="00193579" w:rsidP="00193579">
                    <w:r>
                      <w:t>Cell: 780-849-0308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013641881"/>
                  <w:placeholder>
                    <w:docPart w:val="76DD624BF8AE4FF986211CB3D6082B8A"/>
                  </w:placeholder>
                  <w15:color w:val="C0C0C0"/>
                  <w15:repeatingSectionItem/>
                </w:sdtPr>
                <w:sdtEndPr/>
                <w:sdtContent>
                  <w:p w:rsidR="00193579" w:rsidRDefault="00193579">
                    <w:pPr>
                      <w:pStyle w:val="Heading2"/>
                    </w:pPr>
                    <w:r>
                      <w:t>Mykoila Wedmin</w:t>
                    </w:r>
                    <w:r w:rsidR="00324831">
                      <w:t>d</w:t>
                    </w:r>
                  </w:p>
                  <w:p w:rsidR="00193579" w:rsidRDefault="00193579">
                    <w:pPr>
                      <w:pStyle w:val="ResumeText"/>
                    </w:pPr>
                    <w:proofErr w:type="spellStart"/>
                    <w:r>
                      <w:t>Kinuso</w:t>
                    </w:r>
                    <w:proofErr w:type="spellEnd"/>
                    <w:r>
                      <w:t xml:space="preserve"> Fire Dept. Deputy Fire Chief </w:t>
                    </w:r>
                  </w:p>
                  <w:p w:rsidR="00193579" w:rsidRDefault="00193579" w:rsidP="00193579">
                    <w:r>
                      <w:t>Cell: 780-805-4770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19425680"/>
                  <w:placeholder>
                    <w:docPart w:val="3467BDAE8B944C6CB9ED31D244583017"/>
                  </w:placeholder>
                  <w15:color w:val="C0C0C0"/>
                  <w15:repeatingSectionItem/>
                </w:sdtPr>
                <w:sdtEndPr/>
                <w:sdtContent>
                  <w:p w:rsidR="00193579" w:rsidRDefault="00193579">
                    <w:pPr>
                      <w:pStyle w:val="Heading2"/>
                    </w:pPr>
                    <w:r>
                      <w:t>John Gould</w:t>
                    </w:r>
                  </w:p>
                  <w:p w:rsidR="00193579" w:rsidRDefault="00193579">
                    <w:pPr>
                      <w:pStyle w:val="ResumeText"/>
                    </w:pPr>
                    <w:r>
                      <w:t xml:space="preserve">Retired MD Big Lakes Fire Chief </w:t>
                    </w:r>
                    <w:r w:rsidR="00247AB4">
                      <w:t xml:space="preserve"> / Ace Fire Investigation </w:t>
                    </w:r>
                  </w:p>
                  <w:p w:rsidR="00247AB4" w:rsidRDefault="00193579" w:rsidP="004C46D6">
                    <w:r>
                      <w:t xml:space="preserve">Cell: </w:t>
                    </w:r>
                    <w:r w:rsidR="00583F5B">
                      <w:t>506-312-3473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861928856"/>
                  <w:placeholder>
                    <w:docPart w:val="6C6C500D3060441E95DA96EF0AD5C4A9"/>
                  </w:placeholder>
                  <w15:color w:val="C0C0C0"/>
                  <w15:repeatingSectionItem/>
                </w:sdtPr>
                <w:sdtEndPr/>
                <w:sdtContent>
                  <w:p w:rsidR="00247AB4" w:rsidRDefault="00247AB4">
                    <w:pPr>
                      <w:pStyle w:val="Heading2"/>
                    </w:pPr>
                    <w:r>
                      <w:t xml:space="preserve">Anthony “Bumpy” Churchill </w:t>
                    </w:r>
                  </w:p>
                  <w:p w:rsidR="00247AB4" w:rsidRDefault="00247AB4">
                    <w:pPr>
                      <w:pStyle w:val="ResumeText"/>
                    </w:pPr>
                    <w:proofErr w:type="spellStart"/>
                    <w:r>
                      <w:t>Kinuso</w:t>
                    </w:r>
                    <w:proofErr w:type="spellEnd"/>
                    <w:r>
                      <w:t xml:space="preserve"> Fire Dept. Training Officer </w:t>
                    </w:r>
                  </w:p>
                  <w:p w:rsidR="002C42BC" w:rsidRDefault="00247AB4" w:rsidP="00247AB4">
                    <w:r>
                      <w:t>Cell: 780-805-2449</w:t>
                    </w:r>
                  </w:p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C01" w:rsidRDefault="006F4C01">
      <w:pPr>
        <w:spacing w:before="0" w:after="0" w:line="240" w:lineRule="auto"/>
      </w:pPr>
      <w:r>
        <w:separator/>
      </w:r>
    </w:p>
  </w:endnote>
  <w:endnote w:type="continuationSeparator" w:id="0">
    <w:p w:rsidR="006F4C01" w:rsidRDefault="006F4C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83F5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C01" w:rsidRDefault="006F4C01">
      <w:pPr>
        <w:spacing w:before="0" w:after="0" w:line="240" w:lineRule="auto"/>
      </w:pPr>
      <w:r>
        <w:separator/>
      </w:r>
    </w:p>
  </w:footnote>
  <w:footnote w:type="continuationSeparator" w:id="0">
    <w:p w:rsidR="006F4C01" w:rsidRDefault="006F4C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D30B4"/>
    <w:multiLevelType w:val="hybridMultilevel"/>
    <w:tmpl w:val="F8A0C524"/>
    <w:lvl w:ilvl="0" w:tplc="D2D6F40C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4F"/>
    <w:rsid w:val="00002B85"/>
    <w:rsid w:val="00042F9E"/>
    <w:rsid w:val="00096203"/>
    <w:rsid w:val="0013314F"/>
    <w:rsid w:val="001929C8"/>
    <w:rsid w:val="00193579"/>
    <w:rsid w:val="001D5627"/>
    <w:rsid w:val="001F2EA8"/>
    <w:rsid w:val="00247AB4"/>
    <w:rsid w:val="002C42BC"/>
    <w:rsid w:val="00324831"/>
    <w:rsid w:val="003A1496"/>
    <w:rsid w:val="0041058A"/>
    <w:rsid w:val="00414819"/>
    <w:rsid w:val="004C46D6"/>
    <w:rsid w:val="00543CA9"/>
    <w:rsid w:val="005779A5"/>
    <w:rsid w:val="00583F5B"/>
    <w:rsid w:val="006830DA"/>
    <w:rsid w:val="006C499F"/>
    <w:rsid w:val="006F4C01"/>
    <w:rsid w:val="007851CA"/>
    <w:rsid w:val="007B681B"/>
    <w:rsid w:val="008C7E93"/>
    <w:rsid w:val="00901F0B"/>
    <w:rsid w:val="009770BF"/>
    <w:rsid w:val="00AA5909"/>
    <w:rsid w:val="00BA341D"/>
    <w:rsid w:val="00CB1665"/>
    <w:rsid w:val="00D10A5C"/>
    <w:rsid w:val="00D77D4A"/>
    <w:rsid w:val="00E03B2E"/>
    <w:rsid w:val="00EC07C1"/>
    <w:rsid w:val="00F279F9"/>
    <w:rsid w:val="00F84705"/>
    <w:rsid w:val="00F957B4"/>
    <w:rsid w:val="00FA678E"/>
    <w:rsid w:val="00F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F93AF2-0C9A-437E-8BB5-F115824C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0962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F5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F5B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ghers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1CD36CF80448B89F9B48F0D283C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E7B51-3BAC-4461-8433-5A1E5D9488DE}"/>
      </w:docPartPr>
      <w:docPartBody>
        <w:p w:rsidR="008B7087" w:rsidRDefault="00983084">
          <w:pPr>
            <w:pStyle w:val="9C1CD36CF80448B89F9B48F0D283CFCD"/>
          </w:pPr>
          <w:r>
            <w:t>[Street Address]</w:t>
          </w:r>
        </w:p>
      </w:docPartBody>
    </w:docPart>
    <w:docPart>
      <w:docPartPr>
        <w:name w:val="D4761F29AF4942978C575268D044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F160F-EEB0-4FB8-BD31-6C54052BFD93}"/>
      </w:docPartPr>
      <w:docPartBody>
        <w:p w:rsidR="008B7087" w:rsidRDefault="00983084">
          <w:pPr>
            <w:pStyle w:val="D4761F29AF4942978C575268D044B191"/>
          </w:pPr>
          <w:r>
            <w:t>[City, ST ZIP Code]</w:t>
          </w:r>
        </w:p>
      </w:docPartBody>
    </w:docPart>
    <w:docPart>
      <w:docPartPr>
        <w:name w:val="2E6C3D1E0D2143B1936A2C175721F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6DFD7-99B6-45C8-A8F6-6C9A867D2F0F}"/>
      </w:docPartPr>
      <w:docPartBody>
        <w:p w:rsidR="008B7087" w:rsidRDefault="00983084">
          <w:pPr>
            <w:pStyle w:val="2E6C3D1E0D2143B1936A2C175721F854"/>
          </w:pPr>
          <w:r>
            <w:t>[Telephone]</w:t>
          </w:r>
        </w:p>
      </w:docPartBody>
    </w:docPart>
    <w:docPart>
      <w:docPartPr>
        <w:name w:val="AF9CC04506774657996A774FEB632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045BC-F807-4CA0-B24E-83542C3627F8}"/>
      </w:docPartPr>
      <w:docPartBody>
        <w:p w:rsidR="008B7087" w:rsidRDefault="00983084">
          <w:pPr>
            <w:pStyle w:val="AF9CC04506774657996A774FEB6329DF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440681CDBDB04EDD8949546D63703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EB04-B7A4-4AF0-959B-8CF466873534}"/>
      </w:docPartPr>
      <w:docPartBody>
        <w:p w:rsidR="008B7087" w:rsidRDefault="00983084">
          <w:pPr>
            <w:pStyle w:val="440681CDBDB04EDD8949546D637038A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06F45662014A0F8C312A159148B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383FB-CF0C-4633-B7B8-5342F1DD3EBF}"/>
      </w:docPartPr>
      <w:docPartBody>
        <w:p w:rsidR="008B7087" w:rsidRDefault="0050483A" w:rsidP="0050483A">
          <w:pPr>
            <w:pStyle w:val="E406F45662014A0F8C312A159148BDD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71793F495544548A23309A4364E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48444-BEC5-4B81-B445-59AA109D7036}"/>
      </w:docPartPr>
      <w:docPartBody>
        <w:p w:rsidR="008B7087" w:rsidRDefault="0050483A" w:rsidP="0050483A">
          <w:pPr>
            <w:pStyle w:val="A971793F495544548A23309A4364E0B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D45AD5F6A940849DD863201F17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5E1B3-BC5A-4C89-A5FE-873F4B1ABD3B}"/>
      </w:docPartPr>
      <w:docPartBody>
        <w:p w:rsidR="008B7087" w:rsidRDefault="0050483A" w:rsidP="0050483A">
          <w:pPr>
            <w:pStyle w:val="A6D45AD5F6A940849DD863201F17310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275ED2BC96477C9520CA2B4F5F7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B423C-4158-45C3-A702-9EDA7D36A50A}"/>
      </w:docPartPr>
      <w:docPartBody>
        <w:p w:rsidR="008B7087" w:rsidRDefault="0050483A" w:rsidP="0050483A">
          <w:pPr>
            <w:pStyle w:val="D2275ED2BC96477C9520CA2B4F5F71E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3A9D7C136E4938BAB435C689D85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FCC8-9B4C-4153-A8A2-100B039E7CD7}"/>
      </w:docPartPr>
      <w:docPartBody>
        <w:p w:rsidR="008B7087" w:rsidRDefault="0050483A" w:rsidP="0050483A">
          <w:pPr>
            <w:pStyle w:val="EC3A9D7C136E4938BAB435C689D85F2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6DD624BF8AE4FF986211CB3D6082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8B99-D95A-4D0F-9865-097545EE5CBE}"/>
      </w:docPartPr>
      <w:docPartBody>
        <w:p w:rsidR="008B7087" w:rsidRDefault="0050483A" w:rsidP="0050483A">
          <w:pPr>
            <w:pStyle w:val="76DD624BF8AE4FF986211CB3D6082B8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67BDAE8B944C6CB9ED31D244583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9B3AA-C8EF-4A17-8034-2FD0392F6F2B}"/>
      </w:docPartPr>
      <w:docPartBody>
        <w:p w:rsidR="008B7087" w:rsidRDefault="0050483A" w:rsidP="0050483A">
          <w:pPr>
            <w:pStyle w:val="3467BDAE8B944C6CB9ED31D24458301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AFA80B8F624E86B4A763E3C7B9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02F15-E94D-4F41-8BBF-B88BFEFB8748}"/>
      </w:docPartPr>
      <w:docPartBody>
        <w:p w:rsidR="00A64679" w:rsidRDefault="005E0619" w:rsidP="005E0619">
          <w:pPr>
            <w:pStyle w:val="CDAFA80B8F624E86B4A763E3C7B95B7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6C500D3060441E95DA96EF0AD5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10CD7-F02D-4B80-AC8D-5D3F709450D0}"/>
      </w:docPartPr>
      <w:docPartBody>
        <w:p w:rsidR="00A64679" w:rsidRDefault="005E0619" w:rsidP="005E0619">
          <w:pPr>
            <w:pStyle w:val="6C6C500D3060441E95DA96EF0AD5C4A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1673DBF395478AB9F73D4632484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80954-3DC0-4131-A116-D4E8772AE958}"/>
      </w:docPartPr>
      <w:docPartBody>
        <w:p w:rsidR="00D940CA" w:rsidRDefault="00F12289" w:rsidP="00F12289">
          <w:pPr>
            <w:pStyle w:val="D71673DBF395478AB9F73D463248448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7BFE28C7E90475FB3C08D3C7A17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C62CA-7C3C-4472-ADDD-E4917EFCC273}"/>
      </w:docPartPr>
      <w:docPartBody>
        <w:p w:rsidR="00D940CA" w:rsidRDefault="00F12289" w:rsidP="00F12289">
          <w:pPr>
            <w:pStyle w:val="27BFE28C7E90475FB3C08D3C7A17140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3A"/>
    <w:rsid w:val="0006329A"/>
    <w:rsid w:val="001B60FD"/>
    <w:rsid w:val="00296B21"/>
    <w:rsid w:val="003D2BD8"/>
    <w:rsid w:val="00495FDE"/>
    <w:rsid w:val="0050483A"/>
    <w:rsid w:val="005E0619"/>
    <w:rsid w:val="00833B70"/>
    <w:rsid w:val="008B7087"/>
    <w:rsid w:val="00983084"/>
    <w:rsid w:val="00A64679"/>
    <w:rsid w:val="00BB3847"/>
    <w:rsid w:val="00D940CA"/>
    <w:rsid w:val="00DD5DDB"/>
    <w:rsid w:val="00DE7CB8"/>
    <w:rsid w:val="00F12289"/>
    <w:rsid w:val="00FE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CD36CF80448B89F9B48F0D283CFCD">
    <w:name w:val="9C1CD36CF80448B89F9B48F0D283CFCD"/>
  </w:style>
  <w:style w:type="paragraph" w:customStyle="1" w:styleId="D4761F29AF4942978C575268D044B191">
    <w:name w:val="D4761F29AF4942978C575268D044B191"/>
  </w:style>
  <w:style w:type="paragraph" w:customStyle="1" w:styleId="2E6C3D1E0D2143B1936A2C175721F854">
    <w:name w:val="2E6C3D1E0D2143B1936A2C175721F854"/>
  </w:style>
  <w:style w:type="paragraph" w:customStyle="1" w:styleId="77D997804A7A4540AE6714F5EFE32761">
    <w:name w:val="77D997804A7A4540AE6714F5EFE32761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AF9CC04506774657996A774FEB6329DF">
    <w:name w:val="AF9CC04506774657996A774FEB6329DF"/>
  </w:style>
  <w:style w:type="paragraph" w:customStyle="1" w:styleId="29F123F4FF27417983F405D211E23A8C">
    <w:name w:val="29F123F4FF27417983F405D211E23A8C"/>
  </w:style>
  <w:style w:type="paragraph" w:customStyle="1" w:styleId="48D531BDB6A4496CA99D8377BAFA5720">
    <w:name w:val="48D531BDB6A4496CA99D8377BAFA5720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207C2DBF50A649BF903BCF5AD2C1C5B1">
    <w:name w:val="207C2DBF50A649BF903BCF5AD2C1C5B1"/>
  </w:style>
  <w:style w:type="character" w:styleId="PlaceholderText">
    <w:name w:val="Placeholder Text"/>
    <w:basedOn w:val="DefaultParagraphFont"/>
    <w:uiPriority w:val="99"/>
    <w:semiHidden/>
    <w:rsid w:val="00F12289"/>
    <w:rPr>
      <w:color w:val="808080"/>
    </w:rPr>
  </w:style>
  <w:style w:type="paragraph" w:customStyle="1" w:styleId="440681CDBDB04EDD8949546D637038A5">
    <w:name w:val="440681CDBDB04EDD8949546D637038A5"/>
  </w:style>
  <w:style w:type="paragraph" w:customStyle="1" w:styleId="66C03B74C2204E2FAE0869FF48AB240C">
    <w:name w:val="66C03B74C2204E2FAE0869FF48AB240C"/>
  </w:style>
  <w:style w:type="paragraph" w:customStyle="1" w:styleId="DD2CF8CA2C4140478A408AC1274BA15A">
    <w:name w:val="DD2CF8CA2C4140478A408AC1274BA15A"/>
  </w:style>
  <w:style w:type="paragraph" w:customStyle="1" w:styleId="490819B1008C48BC9BD56E7A8C526945">
    <w:name w:val="490819B1008C48BC9BD56E7A8C526945"/>
  </w:style>
  <w:style w:type="paragraph" w:customStyle="1" w:styleId="BD0F7DC75DF941CF84F507E486640956">
    <w:name w:val="BD0F7DC75DF941CF84F507E486640956"/>
  </w:style>
  <w:style w:type="paragraph" w:customStyle="1" w:styleId="9A218B20026044F9890C386D586E088A">
    <w:name w:val="9A218B20026044F9890C386D586E088A"/>
  </w:style>
  <w:style w:type="paragraph" w:customStyle="1" w:styleId="9CF0737BBC9F4BDD8064E0567897DB09">
    <w:name w:val="9CF0737BBC9F4BDD8064E0567897DB09"/>
  </w:style>
  <w:style w:type="paragraph" w:customStyle="1" w:styleId="EB9D3D2082B74A1692B861D09CD20F15">
    <w:name w:val="EB9D3D2082B74A1692B861D09CD20F15"/>
  </w:style>
  <w:style w:type="paragraph" w:customStyle="1" w:styleId="B56A5696846E48B78DD4A701995DCBCC">
    <w:name w:val="B56A5696846E48B78DD4A701995DCBCC"/>
  </w:style>
  <w:style w:type="paragraph" w:customStyle="1" w:styleId="65259A57120C428B8189D7748B7266C8">
    <w:name w:val="65259A57120C428B8189D7748B7266C8"/>
  </w:style>
  <w:style w:type="paragraph" w:customStyle="1" w:styleId="CE20EC9F2D8B418AAFD4E1095F53A89F">
    <w:name w:val="CE20EC9F2D8B418AAFD4E1095F53A89F"/>
  </w:style>
  <w:style w:type="paragraph" w:customStyle="1" w:styleId="70E257AAEFAC4A4BA2E5AB557746A962">
    <w:name w:val="70E257AAEFAC4A4BA2E5AB557746A962"/>
    <w:rsid w:val="0050483A"/>
  </w:style>
  <w:style w:type="paragraph" w:customStyle="1" w:styleId="E406F45662014A0F8C312A159148BDD2">
    <w:name w:val="E406F45662014A0F8C312A159148BDD2"/>
    <w:rsid w:val="0050483A"/>
  </w:style>
  <w:style w:type="paragraph" w:customStyle="1" w:styleId="A971793F495544548A23309A4364E0BD">
    <w:name w:val="A971793F495544548A23309A4364E0BD"/>
    <w:rsid w:val="0050483A"/>
  </w:style>
  <w:style w:type="paragraph" w:customStyle="1" w:styleId="A6D45AD5F6A940849DD863201F173103">
    <w:name w:val="A6D45AD5F6A940849DD863201F173103"/>
    <w:rsid w:val="0050483A"/>
  </w:style>
  <w:style w:type="paragraph" w:customStyle="1" w:styleId="D2275ED2BC96477C9520CA2B4F5F71E1">
    <w:name w:val="D2275ED2BC96477C9520CA2B4F5F71E1"/>
    <w:rsid w:val="0050483A"/>
  </w:style>
  <w:style w:type="paragraph" w:customStyle="1" w:styleId="EC3A9D7C136E4938BAB435C689D85F2B">
    <w:name w:val="EC3A9D7C136E4938BAB435C689D85F2B"/>
    <w:rsid w:val="0050483A"/>
  </w:style>
  <w:style w:type="paragraph" w:customStyle="1" w:styleId="76DD624BF8AE4FF986211CB3D6082B8A">
    <w:name w:val="76DD624BF8AE4FF986211CB3D6082B8A"/>
    <w:rsid w:val="0050483A"/>
  </w:style>
  <w:style w:type="paragraph" w:customStyle="1" w:styleId="3467BDAE8B944C6CB9ED31D244583017">
    <w:name w:val="3467BDAE8B944C6CB9ED31D244583017"/>
    <w:rsid w:val="0050483A"/>
  </w:style>
  <w:style w:type="paragraph" w:customStyle="1" w:styleId="CDAFA80B8F624E86B4A763E3C7B95B75">
    <w:name w:val="CDAFA80B8F624E86B4A763E3C7B95B75"/>
    <w:rsid w:val="005E0619"/>
  </w:style>
  <w:style w:type="paragraph" w:customStyle="1" w:styleId="6C6C500D3060441E95DA96EF0AD5C4A9">
    <w:name w:val="6C6C500D3060441E95DA96EF0AD5C4A9"/>
    <w:rsid w:val="005E0619"/>
  </w:style>
  <w:style w:type="paragraph" w:customStyle="1" w:styleId="D71673DBF395478AB9F73D4632484483">
    <w:name w:val="D71673DBF395478AB9F73D4632484483"/>
    <w:rsid w:val="00F12289"/>
  </w:style>
  <w:style w:type="paragraph" w:customStyle="1" w:styleId="27BFE28C7E90475FB3C08D3C7A171404">
    <w:name w:val="27BFE28C7E90475FB3C08D3C7A171404"/>
    <w:rsid w:val="00F122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P.O. Box 207</CompanyAddress>
  <CompanyPhone>780-805-9124</CompanyPhone>
  <CompanyFax/>
  <CompanyEmail>DSeghers329@yahoo.ca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E68483-5897-4A45-B6DA-11679A57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8329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ghers</dc:creator>
  <cp:keywords> </cp:keywords>
  <cp:lastModifiedBy>Seghers</cp:lastModifiedBy>
  <cp:revision>21</cp:revision>
  <cp:lastPrinted>2013-10-10T22:19:00Z</cp:lastPrinted>
  <dcterms:created xsi:type="dcterms:W3CDTF">2013-05-01T04:10:00Z</dcterms:created>
  <dcterms:modified xsi:type="dcterms:W3CDTF">2013-10-10T22:24:00Z</dcterms:modified>
  <cp:category>Kinuso , AB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