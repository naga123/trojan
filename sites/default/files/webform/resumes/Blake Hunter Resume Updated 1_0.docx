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98"/>
        <w:gridCol w:w="2538"/>
        <w:gridCol w:w="1385"/>
        <w:gridCol w:w="1958"/>
        <w:gridCol w:w="2193"/>
      </w:tblGrid>
      <w:tr w:rsidR="00414129" w:rsidTr="00414129">
        <w:trPr>
          <w:trHeight w:hRule="exact" w:val="288"/>
          <w:tblHeader/>
        </w:trPr>
        <w:tc>
          <w:tcPr>
            <w:tcW w:w="9672" w:type="dxa"/>
            <w:gridSpan w:val="5"/>
            <w:vAlign w:val="bottom"/>
          </w:tcPr>
          <w:p w:rsidR="00414129" w:rsidRPr="00414129" w:rsidRDefault="007C44C3" w:rsidP="007C44C3">
            <w:pPr>
              <w:pStyle w:val="ContactInfo"/>
              <w:ind w:right="360"/>
              <w:jc w:val="left"/>
              <w:rPr>
                <w:b/>
                <w:bCs/>
              </w:rPr>
            </w:pPr>
            <w:r w:rsidRPr="00414129">
              <w:rPr>
                <w:b/>
                <w:bCs/>
              </w:rPr>
              <w:t>2376 Yellow Point Road, Nanaimo, B.C. V9X 1W5</w:t>
            </w:r>
            <w:r w:rsidR="00414129" w:rsidRPr="00414129">
              <w:rPr>
                <w:b/>
                <w:bCs/>
              </w:rPr>
              <w:t xml:space="preserve"> </w:t>
            </w:r>
            <w:r w:rsidRPr="00414129">
              <w:rPr>
                <w:b/>
                <w:bCs/>
              </w:rPr>
              <w:t xml:space="preserve"> </w:t>
            </w:r>
            <w:r w:rsidR="00414129">
              <w:rPr>
                <w:b/>
                <w:bCs/>
              </w:rPr>
              <w:t xml:space="preserve">                          </w:t>
            </w:r>
            <w:r w:rsidRPr="00414129">
              <w:rPr>
                <w:b/>
                <w:bCs/>
              </w:rPr>
              <w:t xml:space="preserve">   250-722-2817  ,  250-</w:t>
            </w:r>
            <w:r w:rsidR="00407821">
              <w:rPr>
                <w:b/>
                <w:bCs/>
              </w:rPr>
              <w:t>667-1782</w:t>
            </w:r>
            <w:bookmarkStart w:id="0" w:name="_GoBack"/>
            <w:bookmarkEnd w:id="0"/>
            <w:r w:rsidR="001E4B09">
              <w:rPr>
                <w:b/>
                <w:bCs/>
              </w:rPr>
              <w:t xml:space="preserve"> </w:t>
            </w:r>
            <w:hyperlink r:id="rId7" w:history="1">
              <w:r w:rsidRPr="00414129">
                <w:rPr>
                  <w:rStyle w:val="Hyperlink"/>
                  <w:b/>
                  <w:bCs/>
                  <w:color w:val="auto"/>
                  <w:u w:val="none"/>
                </w:rPr>
                <w:t>homerunhunter12@hotmail.com</w:t>
              </w:r>
            </w:hyperlink>
          </w:p>
        </w:tc>
      </w:tr>
      <w:tr w:rsidR="00414129" w:rsidRPr="007948FA" w:rsidTr="00414129">
        <w:trPr>
          <w:trHeight w:hRule="exact" w:val="720"/>
          <w:tblHeader/>
        </w:trPr>
        <w:tc>
          <w:tcPr>
            <w:tcW w:w="9672" w:type="dxa"/>
            <w:gridSpan w:val="5"/>
            <w:shd w:val="clear" w:color="auto" w:fill="000080"/>
            <w:vAlign w:val="bottom"/>
          </w:tcPr>
          <w:p w:rsidR="00414129" w:rsidRDefault="007C44C3">
            <w:pPr>
              <w:pStyle w:val="YourName"/>
            </w:pPr>
            <w:r w:rsidRPr="007948FA">
              <w:t>Blake Hunter</w:t>
            </w:r>
            <w:r w:rsidR="00414129">
              <w:t xml:space="preserve"> </w:t>
            </w:r>
          </w:p>
          <w:p w:rsidR="00414129" w:rsidRPr="007948FA" w:rsidRDefault="00414129">
            <w:pPr>
              <w:pStyle w:val="YourName"/>
            </w:pPr>
          </w:p>
        </w:tc>
      </w:tr>
      <w:tr w:rsidR="00414129" w:rsidTr="00414129">
        <w:trPr>
          <w:trHeight w:val="5085"/>
        </w:trPr>
        <w:tc>
          <w:tcPr>
            <w:tcW w:w="1598" w:type="dxa"/>
            <w:shd w:val="clear" w:color="auto" w:fill="000080"/>
          </w:tcPr>
          <w:p w:rsidR="00414129" w:rsidRPr="007948FA" w:rsidRDefault="00414129">
            <w:pPr>
              <w:pStyle w:val="Heading1"/>
            </w:pPr>
            <w:r w:rsidRPr="007948FA">
              <w:t>Professional Highlights</w:t>
            </w:r>
          </w:p>
        </w:tc>
        <w:tc>
          <w:tcPr>
            <w:tcW w:w="8074" w:type="dxa"/>
            <w:gridSpan w:val="4"/>
            <w:vAlign w:val="bottom"/>
          </w:tcPr>
          <w:p w:rsidR="00DA4BDA" w:rsidRPr="007948FA" w:rsidRDefault="00435B32" w:rsidP="00DA4BDA">
            <w:pPr>
              <w:pStyle w:val="Heading2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Firefighter</w:t>
            </w:r>
          </w:p>
          <w:p w:rsidR="00435B32" w:rsidRDefault="00435B32" w:rsidP="00435B32">
            <w:pPr>
              <w:pStyle w:val="BulletedListItem1"/>
            </w:pPr>
            <w:r w:rsidRPr="00435B32">
              <w:t>Respond to emergency calls varying from structure fires, motor vehicle incidents, river rescues, low slope rescue and providing first responder actions to medical and hazardous materials calls</w:t>
            </w:r>
          </w:p>
          <w:p w:rsidR="00435B32" w:rsidRDefault="00435B32" w:rsidP="00E244A0">
            <w:pPr>
              <w:pStyle w:val="BulletedListItem1"/>
            </w:pPr>
            <w:r w:rsidRPr="00435B32">
              <w:t>Educate the public in safety</w:t>
            </w:r>
            <w:r w:rsidR="00E244A0">
              <w:t xml:space="preserve"> and awareness </w:t>
            </w:r>
            <w:r w:rsidRPr="00435B32">
              <w:t>varying from motor vehicle to fire safety</w:t>
            </w:r>
          </w:p>
          <w:p w:rsidR="00E244A0" w:rsidRDefault="00DA4BDA" w:rsidP="00E244A0">
            <w:pPr>
              <w:pStyle w:val="BulletedListItem1"/>
            </w:pPr>
            <w:r w:rsidRPr="007948FA">
              <w:t xml:space="preserve"> </w:t>
            </w:r>
            <w:r w:rsidR="00435B32" w:rsidRPr="00435B32">
              <w:t>Completes inspection reports and maintains vital incident information for investigative and recording keeping purposes</w:t>
            </w:r>
            <w:r w:rsidR="00435B32">
              <w:t xml:space="preserve"> </w:t>
            </w:r>
          </w:p>
          <w:p w:rsidR="00A648CD" w:rsidRDefault="00435B32" w:rsidP="00E244A0">
            <w:pPr>
              <w:pStyle w:val="BulletedListItem1"/>
            </w:pPr>
            <w:r w:rsidRPr="00435B32">
              <w:t xml:space="preserve">Management of firefighters during on scene actions to maintain firefighter safety and to ensure public safety and to defend and salvage public property. </w:t>
            </w:r>
          </w:p>
          <w:p w:rsidR="00DA4BDA" w:rsidRPr="007948FA" w:rsidRDefault="00E244A0" w:rsidP="00E244A0">
            <w:pPr>
              <w:pStyle w:val="BulletedListItem1"/>
            </w:pPr>
            <w:r>
              <w:t>Working with other fire department</w:t>
            </w:r>
            <w:r w:rsidR="00A648CD">
              <w:t>s</w:t>
            </w:r>
            <w:r>
              <w:t xml:space="preserve"> and other emergency services on emergency plans to improve respond</w:t>
            </w:r>
            <w:r w:rsidR="00A648CD">
              <w:t xml:space="preserve"> times and minimize both injuries and property loss. </w:t>
            </w:r>
          </w:p>
          <w:p w:rsidR="00DA4BDA" w:rsidRPr="007948FA" w:rsidRDefault="00D266A5" w:rsidP="00DA4BDA">
            <w:pPr>
              <w:pStyle w:val="Heading2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Resident Care Aide</w:t>
            </w:r>
          </w:p>
          <w:p w:rsidR="00435B32" w:rsidRDefault="00435B32" w:rsidP="00DA4BDA">
            <w:pPr>
              <w:pStyle w:val="BulletedListItem"/>
            </w:pPr>
            <w:r>
              <w:t>Implementing gentle care approach</w:t>
            </w:r>
          </w:p>
          <w:p w:rsidR="00435B32" w:rsidRDefault="00435B32" w:rsidP="00DA4BDA">
            <w:pPr>
              <w:pStyle w:val="BulletedListItem"/>
            </w:pPr>
            <w:r>
              <w:t>Dementia care</w:t>
            </w:r>
          </w:p>
          <w:p w:rsidR="00DA4BDA" w:rsidRDefault="00435B32" w:rsidP="00DA4BDA">
            <w:pPr>
              <w:pStyle w:val="BulletedListItem"/>
            </w:pPr>
            <w:r>
              <w:t>Using overh</w:t>
            </w:r>
            <w:r w:rsidR="00762794">
              <w:t>ea</w:t>
            </w:r>
            <w:r>
              <w:t>d lifts</w:t>
            </w:r>
          </w:p>
          <w:p w:rsidR="00DA4BDA" w:rsidRPr="007948FA" w:rsidRDefault="00435B32" w:rsidP="00DA4BDA">
            <w:pPr>
              <w:pStyle w:val="BulletedListItem"/>
            </w:pPr>
            <w:r>
              <w:t>Caring for elderly and helping with activities of daily living</w:t>
            </w:r>
          </w:p>
          <w:p w:rsidR="00DA4BDA" w:rsidRPr="00DA4BDA" w:rsidRDefault="00DA4BDA" w:rsidP="001E4B09">
            <w:pPr>
              <w:pStyle w:val="BulletedListItem"/>
              <w:numPr>
                <w:ilvl w:val="0"/>
                <w:numId w:val="0"/>
              </w:numPr>
            </w:pPr>
          </w:p>
        </w:tc>
      </w:tr>
      <w:tr w:rsidR="00414129" w:rsidTr="00762794">
        <w:trPr>
          <w:trHeight w:val="1332"/>
        </w:trPr>
        <w:tc>
          <w:tcPr>
            <w:tcW w:w="1598" w:type="dxa"/>
            <w:shd w:val="clear" w:color="auto" w:fill="000080"/>
          </w:tcPr>
          <w:p w:rsidR="00414129" w:rsidRPr="007948FA" w:rsidRDefault="0074092E">
            <w:pPr>
              <w:pStyle w:val="Heading1"/>
            </w:pPr>
            <w:r w:rsidRPr="007948FA">
              <w:t>Certificates</w:t>
            </w:r>
          </w:p>
        </w:tc>
        <w:tc>
          <w:tcPr>
            <w:tcW w:w="3923" w:type="dxa"/>
            <w:gridSpan w:val="2"/>
          </w:tcPr>
          <w:p w:rsidR="004E16FA" w:rsidRPr="007948FA" w:rsidRDefault="004E16FA">
            <w:pPr>
              <w:pStyle w:val="BulletedListItem"/>
            </w:pPr>
            <w:r w:rsidRPr="007948FA">
              <w:t>Occupational First Aid Level 3 Attendant</w:t>
            </w:r>
          </w:p>
          <w:p w:rsidR="00435B32" w:rsidRDefault="00435B32">
            <w:pPr>
              <w:pStyle w:val="BulletedListItem"/>
            </w:pPr>
            <w:r>
              <w:t>Swift Water Rescue Technician</w:t>
            </w:r>
          </w:p>
          <w:p w:rsidR="00414129" w:rsidRPr="007948FA" w:rsidRDefault="004E16FA">
            <w:pPr>
              <w:pStyle w:val="BulletedListItem"/>
            </w:pPr>
            <w:r w:rsidRPr="007948FA">
              <w:t>First Responder Level 3</w:t>
            </w:r>
          </w:p>
          <w:p w:rsidR="00414129" w:rsidRPr="007948FA" w:rsidRDefault="004E16FA">
            <w:pPr>
              <w:pStyle w:val="BulletedListItem"/>
            </w:pPr>
            <w:r w:rsidRPr="007948FA">
              <w:t>Live Fire 1 and 2 certification</w:t>
            </w:r>
          </w:p>
          <w:p w:rsidR="00762794" w:rsidRPr="00762794" w:rsidRDefault="0074092E" w:rsidP="00762794">
            <w:pPr>
              <w:pStyle w:val="BulletedListItem"/>
            </w:pPr>
            <w:r w:rsidRPr="007948FA">
              <w:t>Hazmat Awareness certification</w:t>
            </w:r>
          </w:p>
        </w:tc>
        <w:tc>
          <w:tcPr>
            <w:tcW w:w="4151" w:type="dxa"/>
            <w:gridSpan w:val="2"/>
          </w:tcPr>
          <w:p w:rsidR="0074092E" w:rsidRPr="007948FA" w:rsidRDefault="0074092E" w:rsidP="00762794">
            <w:pPr>
              <w:pStyle w:val="BulletedListItem"/>
            </w:pPr>
            <w:r w:rsidRPr="007948FA">
              <w:t>Low Slope Rescue Certification</w:t>
            </w:r>
          </w:p>
          <w:p w:rsidR="00762794" w:rsidRDefault="00762794" w:rsidP="00762794">
            <w:pPr>
              <w:pStyle w:val="BulletedListItem"/>
            </w:pPr>
            <w:r>
              <w:t>Air Brake Endorsement</w:t>
            </w:r>
          </w:p>
          <w:p w:rsidR="00762794" w:rsidRDefault="0074092E" w:rsidP="00762794">
            <w:pPr>
              <w:pStyle w:val="BulletedListItem"/>
            </w:pPr>
            <w:r w:rsidRPr="007948FA">
              <w:t xml:space="preserve">WHIMIS Certification </w:t>
            </w:r>
          </w:p>
          <w:p w:rsidR="00762794" w:rsidRDefault="00762794" w:rsidP="00762794">
            <w:pPr>
              <w:pStyle w:val="BulletedListItem"/>
            </w:pPr>
            <w:r>
              <w:t>Art Of Reading Smoke Course</w:t>
            </w:r>
          </w:p>
          <w:p w:rsidR="00414129" w:rsidRPr="007948FA" w:rsidRDefault="0074092E" w:rsidP="00762794">
            <w:pPr>
              <w:pStyle w:val="BulletedListItem"/>
            </w:pPr>
            <w:r w:rsidRPr="007948FA">
              <w:t>RCA diploma</w:t>
            </w:r>
          </w:p>
          <w:p w:rsidR="0074092E" w:rsidRPr="007948FA" w:rsidRDefault="0074092E" w:rsidP="00762794">
            <w:pPr>
              <w:pStyle w:val="BodyText"/>
            </w:pPr>
          </w:p>
        </w:tc>
      </w:tr>
      <w:tr w:rsidR="001E4B09" w:rsidTr="00D266A5">
        <w:trPr>
          <w:cantSplit/>
          <w:trHeight w:val="360"/>
        </w:trPr>
        <w:tc>
          <w:tcPr>
            <w:tcW w:w="1598" w:type="dxa"/>
            <w:vMerge w:val="restart"/>
            <w:shd w:val="clear" w:color="auto" w:fill="000080"/>
          </w:tcPr>
          <w:p w:rsidR="001E4B09" w:rsidRDefault="001E4B09">
            <w:pPr>
              <w:pStyle w:val="Heading1"/>
            </w:pPr>
            <w:r w:rsidRPr="007948FA">
              <w:t>Employment History</w:t>
            </w:r>
          </w:p>
          <w:p w:rsidR="001E4B09" w:rsidRDefault="001E4B09" w:rsidP="00414129">
            <w:pPr>
              <w:pStyle w:val="BodyText"/>
            </w:pPr>
          </w:p>
          <w:p w:rsidR="001E4B09" w:rsidRDefault="001E4B09" w:rsidP="00414129">
            <w:pPr>
              <w:pStyle w:val="BodyText"/>
            </w:pPr>
          </w:p>
          <w:p w:rsidR="001E4B09" w:rsidRPr="00414129" w:rsidRDefault="001E4B09" w:rsidP="00414129">
            <w:pPr>
              <w:pStyle w:val="BodyText"/>
            </w:pPr>
          </w:p>
        </w:tc>
        <w:tc>
          <w:tcPr>
            <w:tcW w:w="2538" w:type="dxa"/>
          </w:tcPr>
          <w:p w:rsidR="001E4B09" w:rsidRPr="007948FA" w:rsidRDefault="001924CE" w:rsidP="00D266A5">
            <w:pPr>
              <w:pStyle w:val="JobTitleDegree1"/>
            </w:pPr>
            <w:r>
              <w:t>Firefighter</w:t>
            </w:r>
          </w:p>
        </w:tc>
        <w:tc>
          <w:tcPr>
            <w:tcW w:w="3343" w:type="dxa"/>
            <w:gridSpan w:val="2"/>
          </w:tcPr>
          <w:p w:rsidR="001E4B09" w:rsidRPr="007948FA" w:rsidRDefault="002679E4" w:rsidP="00D266A5">
            <w:pPr>
              <w:pStyle w:val="BodyText2"/>
              <w:jc w:val="left"/>
            </w:pPr>
            <w:r>
              <w:t>North Cedar Fire Department</w:t>
            </w:r>
            <w:r w:rsidR="001E4B09" w:rsidRPr="007948FA">
              <w:t>,</w:t>
            </w:r>
            <w:r>
              <w:t xml:space="preserve"> Cedar</w:t>
            </w:r>
            <w:r w:rsidR="001E4B09">
              <w:t xml:space="preserve">, </w:t>
            </w:r>
            <w:r>
              <w:t>B.C.</w:t>
            </w:r>
          </w:p>
        </w:tc>
        <w:tc>
          <w:tcPr>
            <w:tcW w:w="2193" w:type="dxa"/>
          </w:tcPr>
          <w:p w:rsidR="001E4B09" w:rsidRPr="007948FA" w:rsidRDefault="001E4B09" w:rsidP="00D266A5">
            <w:pPr>
              <w:pStyle w:val="Dates1"/>
              <w:jc w:val="left"/>
            </w:pPr>
            <w:r>
              <w:t>1</w:t>
            </w:r>
            <w:r w:rsidR="002679E4">
              <w:t>0/2006 - Present</w:t>
            </w:r>
          </w:p>
        </w:tc>
      </w:tr>
      <w:tr w:rsidR="001E4B09" w:rsidTr="00D266A5">
        <w:trPr>
          <w:cantSplit/>
          <w:trHeight w:val="360"/>
        </w:trPr>
        <w:tc>
          <w:tcPr>
            <w:tcW w:w="1598" w:type="dxa"/>
            <w:vMerge/>
            <w:shd w:val="clear" w:color="auto" w:fill="000080"/>
          </w:tcPr>
          <w:p w:rsidR="001E4B09" w:rsidRPr="007948FA" w:rsidRDefault="001E4B09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538" w:type="dxa"/>
          </w:tcPr>
          <w:p w:rsidR="001E4B09" w:rsidRPr="007948FA" w:rsidRDefault="002A2493" w:rsidP="00D266A5">
            <w:pPr>
              <w:pStyle w:val="JobTitleDegree"/>
            </w:pPr>
            <w:r>
              <w:t>Pulp Mill Worker</w:t>
            </w:r>
          </w:p>
        </w:tc>
        <w:tc>
          <w:tcPr>
            <w:tcW w:w="3343" w:type="dxa"/>
            <w:gridSpan w:val="2"/>
          </w:tcPr>
          <w:p w:rsidR="001E4B09" w:rsidRPr="007948FA" w:rsidRDefault="002A2493" w:rsidP="00D266A5">
            <w:pPr>
              <w:pStyle w:val="BodyText1"/>
              <w:jc w:val="left"/>
            </w:pPr>
            <w:r>
              <w:t>Catalyst Paper, Crofton</w:t>
            </w:r>
            <w:r w:rsidR="001E4B09" w:rsidRPr="007948FA">
              <w:t>, B.C.</w:t>
            </w:r>
          </w:p>
        </w:tc>
        <w:tc>
          <w:tcPr>
            <w:tcW w:w="2193" w:type="dxa"/>
          </w:tcPr>
          <w:p w:rsidR="001E4B09" w:rsidRPr="007948FA" w:rsidRDefault="002A2493" w:rsidP="00D266A5">
            <w:pPr>
              <w:pStyle w:val="Dates"/>
              <w:jc w:val="left"/>
            </w:pPr>
            <w:r>
              <w:t xml:space="preserve">08/2012 </w:t>
            </w:r>
            <w:r w:rsidR="001E4B09" w:rsidRPr="007948FA">
              <w:t xml:space="preserve">- </w:t>
            </w:r>
            <w:r>
              <w:t>Present</w:t>
            </w:r>
          </w:p>
        </w:tc>
      </w:tr>
      <w:tr w:rsidR="001E4B09" w:rsidTr="00D266A5">
        <w:trPr>
          <w:cantSplit/>
          <w:trHeight w:val="360"/>
        </w:trPr>
        <w:tc>
          <w:tcPr>
            <w:tcW w:w="1598" w:type="dxa"/>
            <w:vMerge/>
            <w:shd w:val="clear" w:color="auto" w:fill="000080"/>
          </w:tcPr>
          <w:p w:rsidR="001E4B09" w:rsidRPr="007948FA" w:rsidRDefault="001E4B09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538" w:type="dxa"/>
          </w:tcPr>
          <w:p w:rsidR="001E4B09" w:rsidRPr="007948FA" w:rsidRDefault="002A2493" w:rsidP="00D266A5">
            <w:pPr>
              <w:pStyle w:val="JobTitleDegree"/>
            </w:pPr>
            <w:r>
              <w:t>Sawmill Worker/First Aid Attendant</w:t>
            </w:r>
          </w:p>
        </w:tc>
        <w:tc>
          <w:tcPr>
            <w:tcW w:w="3343" w:type="dxa"/>
            <w:gridSpan w:val="2"/>
          </w:tcPr>
          <w:p w:rsidR="001E4B09" w:rsidRPr="007948FA" w:rsidRDefault="002A2493" w:rsidP="00D266A5">
            <w:pPr>
              <w:pStyle w:val="BodyText1"/>
              <w:jc w:val="left"/>
            </w:pPr>
            <w:r>
              <w:t>Western Forest Products, Ladysmith,                     B.C.</w:t>
            </w:r>
          </w:p>
        </w:tc>
        <w:tc>
          <w:tcPr>
            <w:tcW w:w="2193" w:type="dxa"/>
          </w:tcPr>
          <w:p w:rsidR="001E4B09" w:rsidRPr="007948FA" w:rsidRDefault="002A2493" w:rsidP="00D266A5">
            <w:pPr>
              <w:pStyle w:val="Dates"/>
              <w:jc w:val="left"/>
            </w:pPr>
            <w:r>
              <w:t>01/2011 - 11/2011</w:t>
            </w:r>
          </w:p>
        </w:tc>
      </w:tr>
      <w:tr w:rsidR="001E4B09" w:rsidTr="00D266A5">
        <w:trPr>
          <w:cantSplit/>
          <w:trHeight w:val="547"/>
        </w:trPr>
        <w:tc>
          <w:tcPr>
            <w:tcW w:w="1598" w:type="dxa"/>
            <w:vMerge/>
            <w:shd w:val="clear" w:color="auto" w:fill="000080"/>
          </w:tcPr>
          <w:p w:rsidR="001E4B09" w:rsidRPr="007948FA" w:rsidRDefault="001E4B09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538" w:type="dxa"/>
          </w:tcPr>
          <w:p w:rsidR="001E4B09" w:rsidRPr="007948FA" w:rsidRDefault="002A2493" w:rsidP="00D266A5">
            <w:pPr>
              <w:pStyle w:val="JobTitleDegree"/>
            </w:pPr>
            <w:r>
              <w:t>Warehouse Worker</w:t>
            </w:r>
          </w:p>
        </w:tc>
        <w:tc>
          <w:tcPr>
            <w:tcW w:w="3343" w:type="dxa"/>
            <w:gridSpan w:val="2"/>
            <w:shd w:val="clear" w:color="auto" w:fill="auto"/>
          </w:tcPr>
          <w:p w:rsidR="001E4B09" w:rsidRPr="007948FA" w:rsidRDefault="002A2493" w:rsidP="00D266A5">
            <w:pPr>
              <w:pStyle w:val="BodyText1"/>
              <w:jc w:val="left"/>
            </w:pPr>
            <w:proofErr w:type="spellStart"/>
            <w:r>
              <w:t>Tait</w:t>
            </w:r>
            <w:proofErr w:type="spellEnd"/>
            <w:r>
              <w:t xml:space="preserve"> Communications, Christchurch, New Zealand</w:t>
            </w:r>
          </w:p>
        </w:tc>
        <w:tc>
          <w:tcPr>
            <w:tcW w:w="2193" w:type="dxa"/>
            <w:shd w:val="clear" w:color="auto" w:fill="auto"/>
          </w:tcPr>
          <w:p w:rsidR="001E4B09" w:rsidRPr="007948FA" w:rsidRDefault="002A2493" w:rsidP="00D266A5">
            <w:pPr>
              <w:pStyle w:val="Dates"/>
              <w:jc w:val="left"/>
            </w:pPr>
            <w:r>
              <w:t>11/2011 - 03</w:t>
            </w:r>
            <w:r w:rsidR="001E4B09">
              <w:t>/201</w:t>
            </w:r>
            <w:r>
              <w:t>2</w:t>
            </w:r>
          </w:p>
        </w:tc>
      </w:tr>
      <w:tr w:rsidR="001E4B09" w:rsidTr="00D266A5">
        <w:trPr>
          <w:cantSplit/>
          <w:trHeight w:val="546"/>
        </w:trPr>
        <w:tc>
          <w:tcPr>
            <w:tcW w:w="1598" w:type="dxa"/>
            <w:vMerge/>
            <w:shd w:val="clear" w:color="auto" w:fill="000080"/>
          </w:tcPr>
          <w:p w:rsidR="001E4B09" w:rsidRPr="007948FA" w:rsidRDefault="001E4B09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538" w:type="dxa"/>
          </w:tcPr>
          <w:p w:rsidR="001E4B09" w:rsidRPr="007948FA" w:rsidRDefault="002A2493" w:rsidP="00D266A5">
            <w:pPr>
              <w:pStyle w:val="JobTitleDegree"/>
            </w:pPr>
            <w:r>
              <w:t>Delivery Driver</w:t>
            </w:r>
            <w:r w:rsidR="00435B32">
              <w:t xml:space="preserve">           </w:t>
            </w:r>
          </w:p>
        </w:tc>
        <w:tc>
          <w:tcPr>
            <w:tcW w:w="3343" w:type="dxa"/>
            <w:gridSpan w:val="2"/>
            <w:shd w:val="clear" w:color="auto" w:fill="auto"/>
          </w:tcPr>
          <w:p w:rsidR="001E4B09" w:rsidRDefault="002A2493" w:rsidP="00D266A5">
            <w:pPr>
              <w:pStyle w:val="BodyText1"/>
              <w:jc w:val="left"/>
            </w:pPr>
            <w:r>
              <w:t>Bakers Auto Supply, Nanaimo</w:t>
            </w:r>
            <w:r w:rsidR="00435B32">
              <w:t>,</w:t>
            </w:r>
          </w:p>
          <w:p w:rsidR="002A2493" w:rsidRPr="007948FA" w:rsidRDefault="002A2493" w:rsidP="00D266A5">
            <w:pPr>
              <w:pStyle w:val="BodyText1"/>
              <w:jc w:val="left"/>
            </w:pPr>
            <w:r>
              <w:t>B.C.</w:t>
            </w:r>
          </w:p>
        </w:tc>
        <w:tc>
          <w:tcPr>
            <w:tcW w:w="2193" w:type="dxa"/>
            <w:shd w:val="clear" w:color="auto" w:fill="auto"/>
          </w:tcPr>
          <w:p w:rsidR="001E4B09" w:rsidRDefault="002A2493" w:rsidP="00D266A5">
            <w:pPr>
              <w:pStyle w:val="Dates"/>
              <w:jc w:val="left"/>
            </w:pPr>
            <w:r>
              <w:t>09/2006</w:t>
            </w:r>
            <w:r w:rsidR="002679E4">
              <w:t xml:space="preserve"> - </w:t>
            </w:r>
            <w:r>
              <w:t>04</w:t>
            </w:r>
            <w:r w:rsidR="002679E4">
              <w:t>/201</w:t>
            </w:r>
            <w:r>
              <w:t>0</w:t>
            </w:r>
          </w:p>
        </w:tc>
      </w:tr>
      <w:tr w:rsidR="00DA4BDA" w:rsidTr="00414129">
        <w:trPr>
          <w:trHeight w:val="1242"/>
        </w:trPr>
        <w:tc>
          <w:tcPr>
            <w:tcW w:w="1598" w:type="dxa"/>
            <w:shd w:val="clear" w:color="auto" w:fill="000080"/>
          </w:tcPr>
          <w:p w:rsidR="00DA4BDA" w:rsidRDefault="00DA4BDA">
            <w:pPr>
              <w:pStyle w:val="Heading1"/>
            </w:pPr>
            <w:r w:rsidRPr="007948FA">
              <w:t>Education</w:t>
            </w:r>
          </w:p>
          <w:p w:rsidR="00DA4BDA" w:rsidRPr="00DA4BDA" w:rsidRDefault="00DA4BDA" w:rsidP="00DA4BDA">
            <w:pPr>
              <w:pStyle w:val="BodyText"/>
            </w:pPr>
          </w:p>
        </w:tc>
        <w:tc>
          <w:tcPr>
            <w:tcW w:w="8074" w:type="dxa"/>
            <w:gridSpan w:val="4"/>
            <w:vAlign w:val="bottom"/>
          </w:tcPr>
          <w:p w:rsidR="00414129" w:rsidRDefault="00762794">
            <w:r>
              <w:t xml:space="preserve">Extensive experience and education in the fire service including six </w:t>
            </w:r>
            <w:proofErr w:type="spellStart"/>
            <w:r>
              <w:t>years service</w:t>
            </w:r>
            <w:proofErr w:type="spellEnd"/>
            <w:r>
              <w:t>. Diploma in residential care and a high school diploma</w:t>
            </w:r>
          </w:p>
          <w:p w:rsidR="00DA4BDA" w:rsidRPr="001E4B09" w:rsidRDefault="00DA4BDA" w:rsidP="0074092E">
            <w:pPr>
              <w:pStyle w:val="Dates"/>
              <w:ind w:right="440"/>
              <w:jc w:val="left"/>
              <w:rPr>
                <w:b/>
                <w:i/>
              </w:rPr>
            </w:pPr>
          </w:p>
        </w:tc>
      </w:tr>
    </w:tbl>
    <w:p w:rsidR="00365A54" w:rsidRDefault="00365A54"/>
    <w:sectPr w:rsidR="00365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0750"/>
    <w:multiLevelType w:val="hybridMultilevel"/>
    <w:tmpl w:val="6916CD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9555FE"/>
    <w:multiLevelType w:val="multilevel"/>
    <w:tmpl w:val="3F1A18E6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D64B6F"/>
    <w:multiLevelType w:val="multilevel"/>
    <w:tmpl w:val="6D2CAF7E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3F1A18E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341886"/>
    <w:multiLevelType w:val="multilevel"/>
    <w:tmpl w:val="6916C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64406B"/>
    <w:multiLevelType w:val="hybridMultilevel"/>
    <w:tmpl w:val="2E76AB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65A54"/>
    <w:rsid w:val="001924CE"/>
    <w:rsid w:val="001E4B09"/>
    <w:rsid w:val="002679E4"/>
    <w:rsid w:val="002A2493"/>
    <w:rsid w:val="00365A54"/>
    <w:rsid w:val="003E6DA4"/>
    <w:rsid w:val="00407821"/>
    <w:rsid w:val="00414129"/>
    <w:rsid w:val="00435B32"/>
    <w:rsid w:val="004B1C3C"/>
    <w:rsid w:val="004E16FA"/>
    <w:rsid w:val="004E672A"/>
    <w:rsid w:val="006A5787"/>
    <w:rsid w:val="0074092E"/>
    <w:rsid w:val="00762794"/>
    <w:rsid w:val="007948FA"/>
    <w:rsid w:val="007C44C3"/>
    <w:rsid w:val="00901EE4"/>
    <w:rsid w:val="009C7E96"/>
    <w:rsid w:val="009F04DB"/>
    <w:rsid w:val="00A05D9E"/>
    <w:rsid w:val="00A648CD"/>
    <w:rsid w:val="00B04050"/>
    <w:rsid w:val="00D266A5"/>
    <w:rsid w:val="00DA4BDA"/>
    <w:rsid w:val="00DD7FAA"/>
    <w:rsid w:val="00E2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CA"/>
    </w:rPr>
  </w:style>
  <w:style w:type="paragraph" w:styleId="Heading1">
    <w:name w:val="heading 1"/>
    <w:basedOn w:val="Normal"/>
    <w:next w:val="BodyText"/>
    <w:qFormat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pPr>
      <w:jc w:val="left"/>
    </w:pPr>
  </w:style>
  <w:style w:type="paragraph" w:styleId="BodyText2">
    <w:name w:val="Body Text 2"/>
    <w:basedOn w:val="Normal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pPr>
      <w:jc w:val="left"/>
    </w:pPr>
  </w:style>
  <w:style w:type="character" w:styleId="Hyperlink">
    <w:name w:val="Hyperlink"/>
    <w:basedOn w:val="DefaultParagraphFont"/>
    <w:rsid w:val="007C44C3"/>
    <w:rPr>
      <w:color w:val="0000FF"/>
      <w:u w:val="single"/>
    </w:rPr>
  </w:style>
  <w:style w:type="paragraph" w:customStyle="1" w:styleId="BulletedListItem">
    <w:name w:val="Bulleted List Item"/>
    <w:basedOn w:val="BulletedListItem1"/>
    <w:next w:val="BodyText"/>
    <w:pPr>
      <w:spacing w:before="0"/>
    </w:pPr>
  </w:style>
  <w:style w:type="paragraph" w:customStyle="1" w:styleId="Dates1">
    <w:name w:val="Dates 1"/>
    <w:basedOn w:val="BodyText2"/>
    <w:pPr>
      <w:jc w:val="right"/>
    </w:pPr>
  </w:style>
  <w:style w:type="paragraph" w:customStyle="1" w:styleId="Dates">
    <w:name w:val="Dates"/>
    <w:basedOn w:val="BodyText1"/>
    <w:pPr>
      <w:jc w:val="right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A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omerunhunter1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tudent\LOCALS~1\Temp\TCD8C0.tmp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DDD4F-EAE3-40BB-B572-FFD9F63B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2376 Yellow Point Road, Nanaimo, B</vt:lpstr>
    </vt:vector>
  </TitlesOfParts>
  <Company>Microsoft Corporation</Company>
  <LinksUpToDate>false</LinksUpToDate>
  <CharactersWithSpaces>1979</CharactersWithSpaces>
  <SharedDoc>false</SharedDoc>
  <HLinks>
    <vt:vector size="6" baseType="variant">
      <vt:variant>
        <vt:i4>2424845</vt:i4>
      </vt:variant>
      <vt:variant>
        <vt:i4>0</vt:i4>
      </vt:variant>
      <vt:variant>
        <vt:i4>0</vt:i4>
      </vt:variant>
      <vt:variant>
        <vt:i4>5</vt:i4>
      </vt:variant>
      <vt:variant>
        <vt:lpwstr>mailto:homerunhunter12@hotmail.com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2376 Yellow Point Road, Nanaimo, B</dc:title>
  <dc:creator>student</dc:creator>
  <cp:lastModifiedBy>bhunter</cp:lastModifiedBy>
  <cp:revision>7</cp:revision>
  <cp:lastPrinted>2010-04-07T22:47:00Z</cp:lastPrinted>
  <dcterms:created xsi:type="dcterms:W3CDTF">2012-10-09T02:13:00Z</dcterms:created>
  <dcterms:modified xsi:type="dcterms:W3CDTF">2013-09-11T19:46:00Z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TC010712551033</vt:lpwstr>
  </property>
</Properties>
</file>