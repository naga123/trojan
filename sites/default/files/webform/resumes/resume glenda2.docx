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FF2" w:rsidRDefault="007F1317">
      <w:pPr>
        <w:pStyle w:val="Name"/>
      </w:pPr>
      <w:r>
        <w:t>Glenda Jacobs</w:t>
      </w:r>
    </w:p>
    <w:p w:rsidR="007E4FF2" w:rsidRDefault="007F1317">
      <w:pPr>
        <w:pStyle w:val="Address"/>
      </w:pPr>
      <w:r>
        <w:t>3610 41 Avenue</w:t>
      </w:r>
    </w:p>
    <w:p w:rsidR="007E4FF2" w:rsidRDefault="00A200AF">
      <w:pPr>
        <w:pStyle w:val="Address"/>
      </w:pPr>
      <w:r>
        <w:t xml:space="preserve"> </w:t>
      </w:r>
      <w:r w:rsidR="007F1317">
        <w:t>Red Deer, Alberta, T4N 2X8</w:t>
      </w:r>
    </w:p>
    <w:p w:rsidR="007E4FF2" w:rsidRDefault="007F1317">
      <w:pPr>
        <w:pStyle w:val="Address"/>
      </w:pPr>
      <w:r>
        <w:t>403 – 3</w:t>
      </w:r>
      <w:r w:rsidR="00647AB6">
        <w:t>04</w:t>
      </w:r>
      <w:r>
        <w:t xml:space="preserve"> - </w:t>
      </w:r>
      <w:r w:rsidR="00647AB6">
        <w:t>0123</w:t>
      </w:r>
    </w:p>
    <w:p w:rsidR="007E4FF2" w:rsidRDefault="0062573F">
      <w:pPr>
        <w:pStyle w:val="Address"/>
      </w:pPr>
      <w:r>
        <w:t>glendaj97@gmail.com</w:t>
      </w:r>
    </w:p>
    <w:p w:rsidR="007E4FF2" w:rsidRDefault="00A200AF">
      <w:pPr>
        <w:pStyle w:val="ResumeHeadings"/>
      </w:pPr>
      <w:r>
        <w:t>Work Experience</w:t>
      </w:r>
    </w:p>
    <w:p w:rsidR="007E4FF2" w:rsidRDefault="007F1317">
      <w:pPr>
        <w:pStyle w:val="BusinessNameDates"/>
        <w:rPr>
          <w:rFonts w:eastAsia="MS Mincho"/>
        </w:rPr>
      </w:pPr>
      <w:r>
        <w:rPr>
          <w:rFonts w:eastAsia="MS Mincho"/>
        </w:rPr>
        <w:t>Red Deer Regional Hospital</w:t>
      </w:r>
    </w:p>
    <w:p w:rsidR="007F1317" w:rsidRDefault="007F1317">
      <w:pPr>
        <w:pStyle w:val="BusinessNameDates"/>
        <w:rPr>
          <w:rFonts w:eastAsia="MS Mincho"/>
        </w:rPr>
      </w:pPr>
      <w:r>
        <w:rPr>
          <w:rFonts w:eastAsia="MS Mincho"/>
        </w:rPr>
        <w:t>December 1991 to Present</w:t>
      </w:r>
    </w:p>
    <w:p w:rsidR="007F1317" w:rsidRDefault="007F1317">
      <w:pPr>
        <w:pStyle w:val="Overviewbullets"/>
        <w:rPr>
          <w:rFonts w:eastAsia="MS Mincho"/>
        </w:rPr>
      </w:pPr>
      <w:r>
        <w:rPr>
          <w:rFonts w:eastAsia="MS Mincho"/>
        </w:rPr>
        <w:t>Surgical Processor</w:t>
      </w:r>
    </w:p>
    <w:p w:rsidR="007E4FF2" w:rsidRDefault="007F1317">
      <w:pPr>
        <w:pStyle w:val="Overviewbullets"/>
        <w:rPr>
          <w:rFonts w:eastAsia="MS Mincho"/>
        </w:rPr>
      </w:pPr>
      <w:r>
        <w:rPr>
          <w:rFonts w:eastAsia="MS Mincho"/>
        </w:rPr>
        <w:t xml:space="preserve"> Sterilization of equipment used within the hospital</w:t>
      </w:r>
    </w:p>
    <w:p w:rsidR="007F1317" w:rsidRDefault="007F1317">
      <w:pPr>
        <w:pStyle w:val="Overviewbullets"/>
        <w:rPr>
          <w:rFonts w:eastAsia="MS Mincho"/>
        </w:rPr>
      </w:pPr>
      <w:r>
        <w:rPr>
          <w:rFonts w:eastAsia="MS Mincho"/>
        </w:rPr>
        <w:t>Responsible for the care of scopes and Operating Room instrumentation</w:t>
      </w:r>
    </w:p>
    <w:p w:rsidR="007E4FF2" w:rsidRDefault="007F1317">
      <w:pPr>
        <w:pStyle w:val="Overviewbullets"/>
        <w:rPr>
          <w:rFonts w:eastAsia="MS Mincho"/>
        </w:rPr>
      </w:pPr>
      <w:r>
        <w:rPr>
          <w:rFonts w:eastAsia="MS Mincho"/>
        </w:rPr>
        <w:t>Entering data on computer for verification of procedures</w:t>
      </w:r>
    </w:p>
    <w:p w:rsidR="007E201E" w:rsidRDefault="007E201E" w:rsidP="007E201E">
      <w:pPr>
        <w:pStyle w:val="Overviewbullets"/>
        <w:numPr>
          <w:ilvl w:val="0"/>
          <w:numId w:val="0"/>
        </w:numPr>
        <w:ind w:left="1080" w:hanging="360"/>
        <w:rPr>
          <w:rFonts w:eastAsia="MS Mincho"/>
        </w:rPr>
      </w:pPr>
    </w:p>
    <w:p w:rsidR="007E4FF2" w:rsidRDefault="00A200AF">
      <w:pPr>
        <w:pStyle w:val="ResumeHeadings"/>
      </w:pPr>
      <w:r>
        <w:t>Education</w:t>
      </w:r>
    </w:p>
    <w:p w:rsidR="007E4FF2" w:rsidRDefault="007F1317">
      <w:pPr>
        <w:pStyle w:val="Overviewbullets"/>
      </w:pPr>
      <w:r>
        <w:t xml:space="preserve">Western </w:t>
      </w:r>
      <w:r w:rsidR="00D42C8F">
        <w:t>Christian</w:t>
      </w:r>
      <w:r>
        <w:t xml:space="preserve"> College</w:t>
      </w:r>
      <w:r w:rsidR="004069C1">
        <w:t xml:space="preserve">, 1983 -1985 High School </w:t>
      </w:r>
      <w:r w:rsidR="00D42C8F">
        <w:t>Diploma</w:t>
      </w:r>
    </w:p>
    <w:p w:rsidR="004069C1" w:rsidRDefault="004069C1">
      <w:pPr>
        <w:pStyle w:val="Overviewbullets"/>
      </w:pPr>
      <w:r>
        <w:t>SAIT Calgary, 1999 Surgical Processing Course</w:t>
      </w:r>
    </w:p>
    <w:p w:rsidR="00B028DC" w:rsidRDefault="00B028DC">
      <w:pPr>
        <w:pStyle w:val="Overviewbullets"/>
      </w:pPr>
      <w:r>
        <w:t>WHIMIS Ticket</w:t>
      </w:r>
    </w:p>
    <w:p w:rsidR="00B028DC" w:rsidRDefault="00B028DC">
      <w:pPr>
        <w:pStyle w:val="Overviewbullets"/>
      </w:pPr>
      <w:r>
        <w:t>PST Ticket</w:t>
      </w:r>
    </w:p>
    <w:p w:rsidR="003E02E5" w:rsidRDefault="003E02E5">
      <w:pPr>
        <w:pStyle w:val="Overviewbullets"/>
      </w:pPr>
      <w:r>
        <w:t>H2S Alive Ticket</w:t>
      </w:r>
    </w:p>
    <w:p w:rsidR="003E02E5" w:rsidRDefault="003E02E5">
      <w:pPr>
        <w:pStyle w:val="Overviewbullets"/>
      </w:pPr>
      <w:r>
        <w:t xml:space="preserve">First Aid </w:t>
      </w:r>
      <w:r w:rsidR="001B5C12">
        <w:t xml:space="preserve">C </w:t>
      </w:r>
      <w:r>
        <w:t>Ticket</w:t>
      </w:r>
    </w:p>
    <w:p w:rsidR="007E4FF2" w:rsidRDefault="00A200AF">
      <w:pPr>
        <w:pStyle w:val="ResumeHeadings"/>
      </w:pPr>
      <w:r>
        <w:t>Skills</w:t>
      </w:r>
    </w:p>
    <w:p w:rsidR="007E4FF2" w:rsidRDefault="00F207A2">
      <w:pPr>
        <w:pStyle w:val="Overviewbullets"/>
      </w:pPr>
      <w:r>
        <w:t xml:space="preserve">I work </w:t>
      </w:r>
      <w:r w:rsidR="00647AB6">
        <w:t>with engraving</w:t>
      </w:r>
      <w:r w:rsidR="00B465CC">
        <w:t xml:space="preserve"> jewelry</w:t>
      </w:r>
      <w:r w:rsidR="00647AB6">
        <w:t xml:space="preserve"> on</w:t>
      </w:r>
      <w:r w:rsidR="004069C1">
        <w:t xml:space="preserve"> my days off from the hospital</w:t>
      </w:r>
      <w:r w:rsidR="00647AB6">
        <w:t xml:space="preserve">. </w:t>
      </w:r>
      <w:r>
        <w:t xml:space="preserve">I’m experience with using Microsoft Office, Macromedia, </w:t>
      </w:r>
      <w:r w:rsidR="008B0559">
        <w:t xml:space="preserve">and </w:t>
      </w:r>
      <w:r>
        <w:t>various other software program</w:t>
      </w:r>
      <w:r w:rsidR="00647AB6">
        <w:t xml:space="preserve">s. </w:t>
      </w:r>
      <w:r w:rsidR="00B465CC">
        <w:t>I also facilitate workshops with drum making and creative writing.</w:t>
      </w:r>
      <w:bookmarkStart w:id="0" w:name="_GoBack"/>
      <w:bookmarkEnd w:id="0"/>
    </w:p>
    <w:p w:rsidR="00FF6070" w:rsidRDefault="00FF6070" w:rsidP="007E201E">
      <w:pPr>
        <w:pStyle w:val="Overviewbullets"/>
        <w:numPr>
          <w:ilvl w:val="0"/>
          <w:numId w:val="0"/>
        </w:numPr>
        <w:ind w:left="1080"/>
      </w:pPr>
      <w:r>
        <w:t>I am presently working part</w:t>
      </w:r>
      <w:r w:rsidR="0062573F">
        <w:t>-</w:t>
      </w:r>
      <w:r>
        <w:t xml:space="preserve"> time at the hospital in Endoscopy, my </w:t>
      </w:r>
      <w:r w:rsidR="009F70CA">
        <w:t>supervisor</w:t>
      </w:r>
      <w:r>
        <w:t xml:space="preserve"> </w:t>
      </w:r>
      <w:r w:rsidR="009F70CA">
        <w:t>Audrey Boyce</w:t>
      </w:r>
      <w:r>
        <w:t>, she can be contacted at 403- 3</w:t>
      </w:r>
      <w:r w:rsidR="009F70CA">
        <w:t>18</w:t>
      </w:r>
      <w:r>
        <w:t xml:space="preserve"> -</w:t>
      </w:r>
      <w:r w:rsidR="009F70CA">
        <w:t>2057</w:t>
      </w:r>
      <w:r>
        <w:t>.</w:t>
      </w:r>
    </w:p>
    <w:p w:rsidR="009F70CA" w:rsidRDefault="009F70CA" w:rsidP="007E201E">
      <w:pPr>
        <w:pStyle w:val="Overviewbullets"/>
        <w:numPr>
          <w:ilvl w:val="0"/>
          <w:numId w:val="0"/>
        </w:numPr>
        <w:ind w:left="1080"/>
      </w:pPr>
      <w:r>
        <w:t xml:space="preserve">I have experience in Endoscopy, Operating Room and Central Sterilizing Department. </w:t>
      </w:r>
    </w:p>
    <w:p w:rsidR="00FF6070" w:rsidRDefault="00FF6070" w:rsidP="007E201E">
      <w:pPr>
        <w:pStyle w:val="Overviewbullets"/>
        <w:numPr>
          <w:ilvl w:val="0"/>
          <w:numId w:val="0"/>
        </w:numPr>
        <w:ind w:left="1080"/>
      </w:pPr>
      <w:r>
        <w:t>Abrah Arenson</w:t>
      </w:r>
      <w:r w:rsidR="00B465CC">
        <w:t>,</w:t>
      </w:r>
      <w:r>
        <w:t xml:space="preserve"> a website client can also be reached at 403 -</w:t>
      </w:r>
      <w:r w:rsidR="00D42C8F">
        <w:t xml:space="preserve">352 -2820 for a reference. </w:t>
      </w:r>
    </w:p>
    <w:p w:rsidR="00DE3253" w:rsidRDefault="009F70CA" w:rsidP="007E201E">
      <w:pPr>
        <w:pStyle w:val="Overviewbullets"/>
        <w:numPr>
          <w:ilvl w:val="0"/>
          <w:numId w:val="0"/>
        </w:numPr>
        <w:ind w:left="1080"/>
      </w:pPr>
      <w:r w:rsidRPr="009F70CA">
        <w:t>Linda Oak</w:t>
      </w:r>
      <w:r>
        <w:t xml:space="preserve">, Endo Manager </w:t>
      </w:r>
      <w:r w:rsidR="00DE3253">
        <w:t>and can be reached at 403 3</w:t>
      </w:r>
      <w:r>
        <w:t>43</w:t>
      </w:r>
      <w:r w:rsidR="00DE3253">
        <w:t xml:space="preserve"> </w:t>
      </w:r>
      <w:r>
        <w:t>4514</w:t>
      </w:r>
      <w:r w:rsidR="00DE3253">
        <w:t xml:space="preserve"> for a reference. </w:t>
      </w:r>
    </w:p>
    <w:p w:rsidR="009B69D3" w:rsidRDefault="009B69D3" w:rsidP="007E201E">
      <w:pPr>
        <w:pStyle w:val="Overviewbullets"/>
        <w:numPr>
          <w:ilvl w:val="0"/>
          <w:numId w:val="0"/>
        </w:numPr>
        <w:ind w:left="1080"/>
      </w:pPr>
      <w:r>
        <w:t>Jo-Anne Didrikson</w:t>
      </w:r>
      <w:r w:rsidR="00B465CC">
        <w:t>,</w:t>
      </w:r>
      <w:r>
        <w:t xml:space="preserve"> Endoscopy RN Nurse can be reached at 403 346 4596 for a reference.</w:t>
      </w:r>
    </w:p>
    <w:p w:rsidR="00B465CC" w:rsidRDefault="00B465CC" w:rsidP="007E201E">
      <w:pPr>
        <w:pStyle w:val="Overviewbullets"/>
        <w:numPr>
          <w:ilvl w:val="0"/>
          <w:numId w:val="0"/>
        </w:numPr>
        <w:ind w:left="1080"/>
      </w:pPr>
      <w:r>
        <w:t xml:space="preserve">Bev Herzog, </w:t>
      </w:r>
      <w:r>
        <w:t>Endoscopy RN Nurse</w:t>
      </w:r>
      <w:r>
        <w:t>, can be reached at 403 302 0639 for a reference.</w:t>
      </w:r>
    </w:p>
    <w:p w:rsidR="00D42C8F" w:rsidRDefault="00D42C8F" w:rsidP="007E201E">
      <w:pPr>
        <w:pStyle w:val="Overviewbullets"/>
        <w:numPr>
          <w:ilvl w:val="0"/>
          <w:numId w:val="0"/>
        </w:numPr>
        <w:ind w:left="1080"/>
      </w:pPr>
    </w:p>
    <w:p w:rsidR="00D42C8F" w:rsidRDefault="00D42C8F" w:rsidP="007E201E">
      <w:pPr>
        <w:pStyle w:val="Overviewbullets"/>
        <w:numPr>
          <w:ilvl w:val="0"/>
          <w:numId w:val="0"/>
        </w:numPr>
        <w:ind w:left="1080"/>
      </w:pPr>
      <w:r>
        <w:t xml:space="preserve">I thank you for your time in reading my resume; I thought this would be a great opportunity. </w:t>
      </w:r>
    </w:p>
    <w:p w:rsidR="00D42C8F" w:rsidRDefault="00D42C8F" w:rsidP="007E201E">
      <w:pPr>
        <w:pStyle w:val="Overviewbullets"/>
        <w:numPr>
          <w:ilvl w:val="0"/>
          <w:numId w:val="0"/>
        </w:numPr>
        <w:ind w:left="1080"/>
      </w:pPr>
      <w:r>
        <w:lastRenderedPageBreak/>
        <w:t xml:space="preserve">Sincerely </w:t>
      </w:r>
    </w:p>
    <w:p w:rsidR="00D42C8F" w:rsidRDefault="00D42C8F" w:rsidP="007E201E">
      <w:pPr>
        <w:pStyle w:val="Overviewbullets"/>
        <w:numPr>
          <w:ilvl w:val="0"/>
          <w:numId w:val="0"/>
        </w:numPr>
        <w:ind w:left="1080"/>
      </w:pPr>
      <w:r>
        <w:t>Glenda Jacobs</w:t>
      </w:r>
    </w:p>
    <w:p w:rsidR="007E201E" w:rsidRDefault="007E201E" w:rsidP="007E201E">
      <w:pPr>
        <w:pStyle w:val="Overviewbullets"/>
        <w:numPr>
          <w:ilvl w:val="0"/>
          <w:numId w:val="0"/>
        </w:numPr>
        <w:ind w:left="1080"/>
      </w:pPr>
    </w:p>
    <w:p w:rsidR="004069C1" w:rsidRDefault="004069C1" w:rsidP="004069C1">
      <w:pPr>
        <w:pStyle w:val="Overviewbullets"/>
        <w:numPr>
          <w:ilvl w:val="0"/>
          <w:numId w:val="0"/>
        </w:numPr>
        <w:ind w:left="1080"/>
      </w:pPr>
    </w:p>
    <w:sectPr w:rsidR="004069C1" w:rsidSect="007E4FF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814" w:rsidRDefault="00EF5814">
      <w:r>
        <w:separator/>
      </w:r>
    </w:p>
  </w:endnote>
  <w:endnote w:type="continuationSeparator" w:id="0">
    <w:p w:rsidR="00EF5814" w:rsidRDefault="00EF5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FF2" w:rsidRDefault="007E4FF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FF2" w:rsidRDefault="007E4FF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FF2" w:rsidRDefault="007E4F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814" w:rsidRDefault="00EF5814">
      <w:r>
        <w:separator/>
      </w:r>
    </w:p>
  </w:footnote>
  <w:footnote w:type="continuationSeparator" w:id="0">
    <w:p w:rsidR="00EF5814" w:rsidRDefault="00EF58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FF2" w:rsidRDefault="007E4F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FF2" w:rsidRDefault="007E4FF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FF2" w:rsidRDefault="007E4F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16"/>
  </w:num>
  <w:num w:numId="4">
    <w:abstractNumId w:val="19"/>
  </w:num>
  <w:num w:numId="5">
    <w:abstractNumId w:val="26"/>
  </w:num>
  <w:num w:numId="6">
    <w:abstractNumId w:val="12"/>
  </w:num>
  <w:num w:numId="7">
    <w:abstractNumId w:val="17"/>
  </w:num>
  <w:num w:numId="8">
    <w:abstractNumId w:val="14"/>
  </w:num>
  <w:num w:numId="9">
    <w:abstractNumId w:val="15"/>
  </w:num>
  <w:num w:numId="10">
    <w:abstractNumId w:val="25"/>
  </w:num>
  <w:num w:numId="11">
    <w:abstractNumId w:val="22"/>
  </w:num>
  <w:num w:numId="12">
    <w:abstractNumId w:val="23"/>
  </w:num>
  <w:num w:numId="13">
    <w:abstractNumId w:val="21"/>
  </w:num>
  <w:num w:numId="14">
    <w:abstractNumId w:val="0"/>
  </w:num>
  <w:num w:numId="15">
    <w:abstractNumId w:val="28"/>
  </w:num>
  <w:num w:numId="16">
    <w:abstractNumId w:val="20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24"/>
  </w:num>
  <w:num w:numId="28">
    <w:abstractNumId w:val="11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317"/>
    <w:rsid w:val="00126F00"/>
    <w:rsid w:val="00146187"/>
    <w:rsid w:val="001B5C12"/>
    <w:rsid w:val="001F3401"/>
    <w:rsid w:val="002A5149"/>
    <w:rsid w:val="00387E22"/>
    <w:rsid w:val="003A00EC"/>
    <w:rsid w:val="003A3011"/>
    <w:rsid w:val="003D4EC3"/>
    <w:rsid w:val="003E02E5"/>
    <w:rsid w:val="004069C1"/>
    <w:rsid w:val="0042147A"/>
    <w:rsid w:val="004B1525"/>
    <w:rsid w:val="00585D65"/>
    <w:rsid w:val="0062573F"/>
    <w:rsid w:val="00647AB6"/>
    <w:rsid w:val="007E201E"/>
    <w:rsid w:val="007E4FF2"/>
    <w:rsid w:val="007F1317"/>
    <w:rsid w:val="00820F11"/>
    <w:rsid w:val="00853263"/>
    <w:rsid w:val="008810F1"/>
    <w:rsid w:val="008966D2"/>
    <w:rsid w:val="008B0559"/>
    <w:rsid w:val="009B69D3"/>
    <w:rsid w:val="009C7337"/>
    <w:rsid w:val="009E1165"/>
    <w:rsid w:val="009F70CA"/>
    <w:rsid w:val="00A200AF"/>
    <w:rsid w:val="00A3743B"/>
    <w:rsid w:val="00AA64C3"/>
    <w:rsid w:val="00B028DC"/>
    <w:rsid w:val="00B30293"/>
    <w:rsid w:val="00B465CC"/>
    <w:rsid w:val="00C220E1"/>
    <w:rsid w:val="00C639AD"/>
    <w:rsid w:val="00D42C8F"/>
    <w:rsid w:val="00DE3253"/>
    <w:rsid w:val="00E9432F"/>
    <w:rsid w:val="00EF5814"/>
    <w:rsid w:val="00F207A2"/>
    <w:rsid w:val="00FF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FF2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7E4FF2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7E4FF2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7E4FF2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7E4FF2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7E4FF2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7E4FF2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7E4FF2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7E4FF2"/>
    <w:rPr>
      <w:rFonts w:ascii="Courier New" w:hAnsi="Courier New" w:cs="Courier New"/>
    </w:rPr>
  </w:style>
  <w:style w:type="paragraph" w:styleId="Title">
    <w:name w:val="Title"/>
    <w:basedOn w:val="Normal"/>
    <w:qFormat/>
    <w:rsid w:val="007E4FF2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7E4FF2"/>
    <w:rPr>
      <w:color w:val="0000FF"/>
      <w:u w:val="single"/>
    </w:rPr>
  </w:style>
  <w:style w:type="paragraph" w:styleId="BodyText">
    <w:name w:val="Body Text"/>
    <w:basedOn w:val="Normal"/>
    <w:semiHidden/>
    <w:rsid w:val="007E4FF2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7E4FF2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E4F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4FF2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E4F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4FF2"/>
    <w:rPr>
      <w:sz w:val="24"/>
      <w:szCs w:val="24"/>
    </w:rPr>
  </w:style>
  <w:style w:type="paragraph" w:customStyle="1" w:styleId="Name">
    <w:name w:val="Name"/>
    <w:basedOn w:val="PlainText"/>
    <w:autoRedefine/>
    <w:rsid w:val="007E4FF2"/>
    <w:pPr>
      <w:spacing w:before="360" w:after="80"/>
      <w:jc w:val="center"/>
    </w:pPr>
    <w:rPr>
      <w:rFonts w:ascii="Cambria" w:hAnsi="Cambria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7E4FF2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7E4FF2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7E4FF2"/>
    <w:pPr>
      <w:numPr>
        <w:numId w:val="11"/>
      </w:numPr>
      <w:spacing w:before="180" w:after="180"/>
      <w:ind w:left="1080"/>
      <w:jc w:val="both"/>
    </w:pPr>
    <w:rPr>
      <w:rFonts w:ascii="Cambria" w:hAnsi="Cambria"/>
      <w:bCs/>
      <w:sz w:val="19"/>
      <w:szCs w:val="19"/>
    </w:rPr>
  </w:style>
  <w:style w:type="paragraph" w:customStyle="1" w:styleId="Address">
    <w:name w:val="Address"/>
    <w:basedOn w:val="Overviewbullets"/>
    <w:rsid w:val="007E4FF2"/>
    <w:pPr>
      <w:numPr>
        <w:numId w:val="0"/>
      </w:numPr>
      <w:spacing w:before="0" w:after="0"/>
      <w:jc w:val="center"/>
    </w:pPr>
  </w:style>
  <w:style w:type="paragraph" w:customStyle="1" w:styleId="SectionHeader">
    <w:name w:val="Section Header"/>
    <w:basedOn w:val="PlainText"/>
    <w:rsid w:val="007E4FF2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7E4FF2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7E4FF2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7E4FF2"/>
    <w:pPr>
      <w:pBdr>
        <w:bottom w:val="double" w:sz="4" w:space="1" w:color="auto"/>
      </w:pBdr>
      <w:spacing w:before="480" w:after="120"/>
    </w:pPr>
    <w:rPr>
      <w:rFonts w:ascii="Cambria" w:hAnsi="Cambria"/>
      <w:b/>
      <w:iCs/>
      <w:sz w:val="24"/>
    </w:rPr>
  </w:style>
  <w:style w:type="paragraph" w:customStyle="1" w:styleId="JobTitlebold">
    <w:name w:val="Job Title bold"/>
    <w:basedOn w:val="JobText"/>
    <w:link w:val="JobTitleboldCharChar"/>
    <w:rsid w:val="007E4FF2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7E4FF2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rsid w:val="007E4FF2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7E4FF2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F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F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4FF2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BusinessNameDates">
    <w:name w:val="Business Name &amp; Dates"/>
    <w:basedOn w:val="Location"/>
    <w:qFormat/>
    <w:rsid w:val="007E4FF2"/>
    <w:pPr>
      <w:spacing w:before="240"/>
    </w:pPr>
    <w:rPr>
      <w:rFonts w:ascii="Cambria" w:hAnsi="Cambria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FF2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7E4FF2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7E4FF2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7E4FF2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7E4FF2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7E4FF2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7E4FF2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7E4FF2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7E4FF2"/>
    <w:rPr>
      <w:rFonts w:ascii="Courier New" w:hAnsi="Courier New" w:cs="Courier New"/>
    </w:rPr>
  </w:style>
  <w:style w:type="paragraph" w:styleId="Title">
    <w:name w:val="Title"/>
    <w:basedOn w:val="Normal"/>
    <w:qFormat/>
    <w:rsid w:val="007E4FF2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7E4FF2"/>
    <w:rPr>
      <w:color w:val="0000FF"/>
      <w:u w:val="single"/>
    </w:rPr>
  </w:style>
  <w:style w:type="paragraph" w:styleId="BodyText">
    <w:name w:val="Body Text"/>
    <w:basedOn w:val="Normal"/>
    <w:semiHidden/>
    <w:rsid w:val="007E4FF2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7E4FF2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E4F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4FF2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E4F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4FF2"/>
    <w:rPr>
      <w:sz w:val="24"/>
      <w:szCs w:val="24"/>
    </w:rPr>
  </w:style>
  <w:style w:type="paragraph" w:customStyle="1" w:styleId="Name">
    <w:name w:val="Name"/>
    <w:basedOn w:val="PlainText"/>
    <w:autoRedefine/>
    <w:rsid w:val="007E4FF2"/>
    <w:pPr>
      <w:spacing w:before="360" w:after="80"/>
      <w:jc w:val="center"/>
    </w:pPr>
    <w:rPr>
      <w:rFonts w:ascii="Cambria" w:hAnsi="Cambria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7E4FF2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7E4FF2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7E4FF2"/>
    <w:pPr>
      <w:numPr>
        <w:numId w:val="11"/>
      </w:numPr>
      <w:spacing w:before="180" w:after="180"/>
      <w:ind w:left="1080"/>
      <w:jc w:val="both"/>
    </w:pPr>
    <w:rPr>
      <w:rFonts w:ascii="Cambria" w:hAnsi="Cambria"/>
      <w:bCs/>
      <w:sz w:val="19"/>
      <w:szCs w:val="19"/>
    </w:rPr>
  </w:style>
  <w:style w:type="paragraph" w:customStyle="1" w:styleId="Address">
    <w:name w:val="Address"/>
    <w:basedOn w:val="Overviewbullets"/>
    <w:rsid w:val="007E4FF2"/>
    <w:pPr>
      <w:numPr>
        <w:numId w:val="0"/>
      </w:numPr>
      <w:spacing w:before="0" w:after="0"/>
      <w:jc w:val="center"/>
    </w:pPr>
  </w:style>
  <w:style w:type="paragraph" w:customStyle="1" w:styleId="SectionHeader">
    <w:name w:val="Section Header"/>
    <w:basedOn w:val="PlainText"/>
    <w:rsid w:val="007E4FF2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7E4FF2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7E4FF2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7E4FF2"/>
    <w:pPr>
      <w:pBdr>
        <w:bottom w:val="double" w:sz="4" w:space="1" w:color="auto"/>
      </w:pBdr>
      <w:spacing w:before="480" w:after="120"/>
    </w:pPr>
    <w:rPr>
      <w:rFonts w:ascii="Cambria" w:hAnsi="Cambria"/>
      <w:b/>
      <w:iCs/>
      <w:sz w:val="24"/>
    </w:rPr>
  </w:style>
  <w:style w:type="paragraph" w:customStyle="1" w:styleId="JobTitlebold">
    <w:name w:val="Job Title bold"/>
    <w:basedOn w:val="JobText"/>
    <w:link w:val="JobTitleboldCharChar"/>
    <w:rsid w:val="007E4FF2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7E4FF2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rsid w:val="007E4FF2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7E4FF2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F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F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4FF2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BusinessNameDates">
    <w:name w:val="Business Name &amp; Dates"/>
    <w:basedOn w:val="Location"/>
    <w:qFormat/>
    <w:rsid w:val="007E4FF2"/>
    <w:pPr>
      <w:spacing w:before="240"/>
    </w:pPr>
    <w:rPr>
      <w:rFonts w:ascii="Cambria" w:hAnsi="Cambria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_G_Jacobs\AppData\Roaming\Microsoft\Templates\Basic%20Resume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C8073495-2018-47B3-9F75-7E66A4EBBFD7</TemplateGUID>
    <TemplateBuildVersion>9</TemplateBuildVersion>
    <TemplateBuildDate>2011-04-08T14:40:08.5775407-04:00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C0A63-3719-4FA1-8F11-9DD261C30B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599AE7-B56C-4857-8303-0396370BFCC1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57C38C20-164C-49C8-9D95-241EBE5B2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Template</Template>
  <TotalTime>28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Resume Template</vt:lpstr>
    </vt:vector>
  </TitlesOfParts>
  <Company/>
  <LinksUpToDate>false</LinksUpToDate>
  <CharactersWithSpaces>1435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Resume Template</dc:title>
  <dc:creator>S_G_Jacobs</dc:creator>
  <cp:lastModifiedBy>Youronline2</cp:lastModifiedBy>
  <cp:revision>15</cp:revision>
  <cp:lastPrinted>2009-06-18T17:50:00Z</cp:lastPrinted>
  <dcterms:created xsi:type="dcterms:W3CDTF">2012-07-21T18:29:00Z</dcterms:created>
  <dcterms:modified xsi:type="dcterms:W3CDTF">2013-09-12T13:46:00Z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TC027168719991</vt:lpwstr>
  </property>
</Properties>
</file>