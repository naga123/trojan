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38"/>
      </w:tblGrid>
      <w:tr w:rsidR="004A3B48" w:rsidRPr="00CF76CD" w:rsidTr="00CF76CD">
        <w:trPr>
          <w:tblHeader/>
          <w:jc w:val="right"/>
        </w:trPr>
        <w:tc>
          <w:tcPr>
            <w:tcW w:w="8838" w:type="dxa"/>
          </w:tcPr>
          <w:p w:rsidR="004A3B48" w:rsidRPr="00616CE8" w:rsidRDefault="00447D42" w:rsidP="004A3B48">
            <w:pPr>
              <w:pStyle w:val="YourName"/>
            </w:pPr>
            <w:r>
              <w:t>Craig Thomson</w:t>
            </w:r>
          </w:p>
        </w:tc>
      </w:tr>
      <w:tr w:rsidR="004A3B48" w:rsidTr="00CF76CD">
        <w:trPr>
          <w:tblHeader/>
          <w:jc w:val="right"/>
        </w:trPr>
        <w:tc>
          <w:tcPr>
            <w:tcW w:w="8838" w:type="dxa"/>
          </w:tcPr>
          <w:p w:rsidR="00C7771D" w:rsidRPr="005D5809" w:rsidRDefault="00AC2D49" w:rsidP="004A3B48">
            <w:pPr>
              <w:pStyle w:val="ContactInfo"/>
              <w:rPr>
                <w:rFonts w:ascii="Arial" w:hAnsi="Arial" w:cs="Arial"/>
                <w:sz w:val="20"/>
              </w:rPr>
            </w:pPr>
            <w:r w:rsidRPr="005D5809">
              <w:rPr>
                <w:rFonts w:ascii="Arial" w:hAnsi="Arial" w:cs="Arial"/>
                <w:sz w:val="20"/>
              </w:rPr>
              <w:t xml:space="preserve">RR1 Box 17 Site 18 </w:t>
            </w:r>
            <w:proofErr w:type="spellStart"/>
            <w:r w:rsidRPr="005D5809">
              <w:rPr>
                <w:rFonts w:ascii="Arial" w:hAnsi="Arial" w:cs="Arial"/>
                <w:sz w:val="20"/>
              </w:rPr>
              <w:t>Millarville</w:t>
            </w:r>
            <w:proofErr w:type="spellEnd"/>
            <w:r w:rsidRPr="005D5809">
              <w:rPr>
                <w:rFonts w:ascii="Arial" w:hAnsi="Arial" w:cs="Arial"/>
                <w:sz w:val="20"/>
              </w:rPr>
              <w:t>, AB T0L 1K0</w:t>
            </w:r>
            <w:r w:rsidR="00C7771D" w:rsidRPr="005D5809">
              <w:rPr>
                <w:rFonts w:ascii="Arial" w:hAnsi="Arial" w:cs="Arial"/>
                <w:sz w:val="20"/>
              </w:rPr>
              <w:t xml:space="preserve">  Home</w:t>
            </w:r>
            <w:r w:rsidR="00D86D85" w:rsidRPr="005D5809">
              <w:rPr>
                <w:rFonts w:ascii="Arial" w:hAnsi="Arial" w:cs="Arial"/>
                <w:sz w:val="20"/>
              </w:rPr>
              <w:t xml:space="preserve"> (40</w:t>
            </w:r>
            <w:r w:rsidRPr="005D5809">
              <w:rPr>
                <w:rFonts w:ascii="Arial" w:hAnsi="Arial" w:cs="Arial"/>
                <w:sz w:val="20"/>
              </w:rPr>
              <w:t>3) 931-7164</w:t>
            </w:r>
            <w:r w:rsidR="00447D42" w:rsidRPr="005D5809">
              <w:rPr>
                <w:rFonts w:ascii="Arial" w:hAnsi="Arial" w:cs="Arial"/>
                <w:sz w:val="20"/>
              </w:rPr>
              <w:t xml:space="preserve"> Cell (403) 603-0907</w:t>
            </w:r>
            <w:r w:rsidR="00C7771D" w:rsidRPr="005D5809">
              <w:rPr>
                <w:rFonts w:ascii="Arial" w:hAnsi="Arial" w:cs="Arial"/>
                <w:sz w:val="20"/>
              </w:rPr>
              <w:t xml:space="preserve">  </w:t>
            </w:r>
          </w:p>
          <w:p w:rsidR="004A3B48" w:rsidRPr="00616CE8" w:rsidRDefault="00574B3B" w:rsidP="004A3B48">
            <w:pPr>
              <w:pStyle w:val="ContactInfo"/>
            </w:pPr>
            <w:r w:rsidRPr="005D5809">
              <w:rPr>
                <w:rFonts w:ascii="Arial" w:hAnsi="Arial" w:cs="Arial"/>
                <w:sz w:val="20"/>
              </w:rPr>
              <w:t xml:space="preserve">  </w:t>
            </w:r>
            <w:r w:rsidR="00447D42" w:rsidRPr="005D5809">
              <w:rPr>
                <w:rFonts w:ascii="Arial" w:hAnsi="Arial" w:cs="Arial"/>
                <w:sz w:val="20"/>
              </w:rPr>
              <w:t>E</w:t>
            </w:r>
            <w:r w:rsidRPr="005D5809">
              <w:rPr>
                <w:rFonts w:ascii="Arial" w:hAnsi="Arial" w:cs="Arial"/>
                <w:sz w:val="20"/>
              </w:rPr>
              <w:t>mail</w:t>
            </w:r>
            <w:r w:rsidR="004003EE">
              <w:rPr>
                <w:rFonts w:ascii="Arial" w:hAnsi="Arial" w:cs="Arial"/>
                <w:sz w:val="20"/>
              </w:rPr>
              <w:t>: t</w:t>
            </w:r>
            <w:r w:rsidR="00447D42" w:rsidRPr="005D5809">
              <w:rPr>
                <w:rFonts w:ascii="Arial" w:hAnsi="Arial" w:cs="Arial"/>
                <w:sz w:val="20"/>
              </w:rPr>
              <w:t>homson.craig.m@gmail.com</w:t>
            </w:r>
          </w:p>
        </w:tc>
      </w:tr>
    </w:tbl>
    <w:p w:rsidR="004A3B48" w:rsidRDefault="004A3B48" w:rsidP="004A3B48"/>
    <w:tbl>
      <w:tblPr>
        <w:tblW w:w="0" w:type="auto"/>
        <w:tblCellMar>
          <w:left w:w="115" w:type="dxa"/>
          <w:right w:w="115" w:type="dxa"/>
        </w:tblCellMar>
        <w:tblLook w:val="0000"/>
      </w:tblPr>
      <w:tblGrid>
        <w:gridCol w:w="2386"/>
        <w:gridCol w:w="6484"/>
      </w:tblGrid>
      <w:tr w:rsidR="004A3B48" w:rsidTr="00FE0BDA">
        <w:tc>
          <w:tcPr>
            <w:tcW w:w="2386" w:type="dxa"/>
          </w:tcPr>
          <w:p w:rsidR="004A3B48" w:rsidRPr="00E23010" w:rsidRDefault="004A3B48" w:rsidP="004A3B48">
            <w:pPr>
              <w:pStyle w:val="Heading1"/>
            </w:pPr>
            <w:r w:rsidRPr="00E23010">
              <w:t>Objective</w:t>
            </w:r>
          </w:p>
        </w:tc>
        <w:tc>
          <w:tcPr>
            <w:tcW w:w="6484" w:type="dxa"/>
          </w:tcPr>
          <w:p w:rsidR="004A3B48" w:rsidRPr="00435BA7" w:rsidRDefault="0088352D" w:rsidP="004003EE">
            <w:pPr>
              <w:pStyle w:val="BodyText1"/>
            </w:pPr>
            <w:r>
              <w:t>I’m</w:t>
            </w:r>
            <w:r w:rsidR="00D86D85">
              <w:t xml:space="preserve"> looking for full time employment. I am hoping to find employment where I can learn new skills and build on the skills I already possess.  I am very eager to learn and I think I would be an asset to your company. </w:t>
            </w:r>
          </w:p>
        </w:tc>
      </w:tr>
      <w:tr w:rsidR="004A3B48" w:rsidTr="004003EE">
        <w:trPr>
          <w:trHeight w:val="162"/>
        </w:trPr>
        <w:tc>
          <w:tcPr>
            <w:tcW w:w="2386" w:type="dxa"/>
          </w:tcPr>
          <w:p w:rsidR="004A3B48" w:rsidRPr="00435BA7" w:rsidRDefault="004A3B48" w:rsidP="004A3B48">
            <w:pPr>
              <w:pStyle w:val="Heading1"/>
            </w:pPr>
            <w:r w:rsidRPr="00435BA7">
              <w:t>Experience</w:t>
            </w:r>
          </w:p>
        </w:tc>
        <w:tc>
          <w:tcPr>
            <w:tcW w:w="6484" w:type="dxa"/>
          </w:tcPr>
          <w:p w:rsidR="0000508C" w:rsidRDefault="0000508C" w:rsidP="00447D42"/>
          <w:p w:rsidR="00BA2D43" w:rsidRDefault="00BA2D43" w:rsidP="00447D42">
            <w:pPr>
              <w:rPr>
                <w:b/>
                <w:i/>
              </w:rPr>
            </w:pPr>
            <w:r>
              <w:rPr>
                <w:b/>
                <w:i/>
              </w:rPr>
              <w:t>United Safety Limited</w:t>
            </w:r>
          </w:p>
          <w:p w:rsidR="00BA2D43" w:rsidRDefault="00BA2D43" w:rsidP="00447D42">
            <w:r>
              <w:t xml:space="preserve">H2S Safety Specialist </w:t>
            </w:r>
          </w:p>
          <w:p w:rsidR="00BA2D43" w:rsidRDefault="00BA2D43" w:rsidP="00447D42">
            <w:r>
              <w:t>November 2012</w:t>
            </w:r>
            <w:r w:rsidR="00AC2D49">
              <w:t xml:space="preserve"> </w:t>
            </w:r>
            <w:r>
              <w:t>- Present</w:t>
            </w:r>
          </w:p>
          <w:p w:rsidR="00BA2D43" w:rsidRDefault="00BA2D43" w:rsidP="00BA2D43">
            <w:pPr>
              <w:pStyle w:val="ListParagraph"/>
              <w:numPr>
                <w:ilvl w:val="0"/>
                <w:numId w:val="24"/>
              </w:numPr>
            </w:pPr>
            <w:r>
              <w:t xml:space="preserve">Monitor and maintain </w:t>
            </w:r>
            <w:r w:rsidR="004003EE">
              <w:t>gas monitoring equipment</w:t>
            </w:r>
          </w:p>
          <w:p w:rsidR="00BA2D43" w:rsidRDefault="00BA2D43" w:rsidP="00BA2D43">
            <w:pPr>
              <w:pStyle w:val="ListParagraph"/>
              <w:numPr>
                <w:ilvl w:val="0"/>
                <w:numId w:val="24"/>
              </w:numPr>
            </w:pPr>
            <w:r>
              <w:t>Rig in and rig out all safety equipment</w:t>
            </w:r>
          </w:p>
          <w:p w:rsidR="00BA2D43" w:rsidRDefault="00BA2D43" w:rsidP="00BA2D43">
            <w:pPr>
              <w:pStyle w:val="ListParagraph"/>
              <w:numPr>
                <w:ilvl w:val="0"/>
                <w:numId w:val="24"/>
              </w:numPr>
            </w:pPr>
            <w:r>
              <w:t>Assist crews with SCBA/SABA</w:t>
            </w:r>
          </w:p>
          <w:p w:rsidR="00BA2D43" w:rsidRDefault="00BA2D43" w:rsidP="00BA2D43">
            <w:pPr>
              <w:pStyle w:val="ListParagraph"/>
              <w:numPr>
                <w:ilvl w:val="0"/>
                <w:numId w:val="24"/>
              </w:numPr>
            </w:pPr>
            <w:r>
              <w:t>Conduct safety meetings</w:t>
            </w:r>
          </w:p>
          <w:p w:rsidR="00BA2D43" w:rsidRPr="00BA2D43" w:rsidRDefault="00BA2D43" w:rsidP="00BA2D43">
            <w:pPr>
              <w:pStyle w:val="ListParagraph"/>
              <w:numPr>
                <w:ilvl w:val="0"/>
                <w:numId w:val="24"/>
              </w:numPr>
            </w:pPr>
            <w:r>
              <w:t>Drive in and out of site with air trailer</w:t>
            </w:r>
          </w:p>
          <w:p w:rsidR="00BA2D43" w:rsidRDefault="00BA2D43" w:rsidP="00447D42">
            <w:pPr>
              <w:rPr>
                <w:b/>
                <w:i/>
              </w:rPr>
            </w:pPr>
          </w:p>
          <w:p w:rsidR="00000663" w:rsidRDefault="00000663" w:rsidP="00447D42">
            <w:pPr>
              <w:rPr>
                <w:b/>
                <w:i/>
              </w:rPr>
            </w:pPr>
            <w:r>
              <w:rPr>
                <w:b/>
                <w:i/>
              </w:rPr>
              <w:t>Phoenix Technology Services</w:t>
            </w:r>
          </w:p>
          <w:p w:rsidR="00000663" w:rsidRDefault="00000663" w:rsidP="00447D42">
            <w:r>
              <w:t>Level 1 mud motor technician</w:t>
            </w:r>
          </w:p>
          <w:p w:rsidR="00950196" w:rsidRDefault="00000663" w:rsidP="00950196">
            <w:r>
              <w:t>January 2012</w:t>
            </w:r>
            <w:r w:rsidR="00AC2D49">
              <w:t xml:space="preserve"> - O</w:t>
            </w:r>
            <w:r>
              <w:t>ctober 2012</w:t>
            </w:r>
          </w:p>
          <w:p w:rsidR="00950196" w:rsidRDefault="00950196" w:rsidP="00950196">
            <w:pPr>
              <w:pStyle w:val="ListParagraph"/>
              <w:numPr>
                <w:ilvl w:val="0"/>
                <w:numId w:val="23"/>
              </w:numPr>
            </w:pPr>
            <w:r>
              <w:t>Wash motor parts</w:t>
            </w:r>
          </w:p>
          <w:p w:rsidR="00000663" w:rsidRDefault="00950196" w:rsidP="00000663">
            <w:pPr>
              <w:pStyle w:val="ListParagraph"/>
              <w:numPr>
                <w:ilvl w:val="0"/>
                <w:numId w:val="23"/>
              </w:numPr>
            </w:pPr>
            <w:r>
              <w:t>Aid with ripping and rebuilding motors</w:t>
            </w:r>
          </w:p>
          <w:p w:rsidR="00000663" w:rsidRDefault="00BA2D43" w:rsidP="00000663">
            <w:pPr>
              <w:pStyle w:val="ListParagraph"/>
              <w:numPr>
                <w:ilvl w:val="0"/>
                <w:numId w:val="23"/>
              </w:numPr>
            </w:pPr>
            <w:r>
              <w:t>Paint finished motors</w:t>
            </w:r>
          </w:p>
          <w:p w:rsidR="00000663" w:rsidRPr="00000663" w:rsidRDefault="00000663" w:rsidP="00000663">
            <w:pPr>
              <w:pStyle w:val="ListParagraph"/>
              <w:numPr>
                <w:ilvl w:val="0"/>
                <w:numId w:val="23"/>
              </w:numPr>
            </w:pPr>
            <w:r>
              <w:t>Use of over head and jib cranes</w:t>
            </w:r>
          </w:p>
          <w:p w:rsidR="00000663" w:rsidRDefault="00000663" w:rsidP="00447D42">
            <w:pPr>
              <w:rPr>
                <w:b/>
                <w:i/>
              </w:rPr>
            </w:pPr>
          </w:p>
          <w:p w:rsidR="00447D42" w:rsidRDefault="00447D42" w:rsidP="00447D42">
            <w:pPr>
              <w:rPr>
                <w:b/>
                <w:i/>
              </w:rPr>
            </w:pPr>
            <w:r>
              <w:rPr>
                <w:b/>
                <w:i/>
              </w:rPr>
              <w:t>IPEX Inc.</w:t>
            </w:r>
          </w:p>
          <w:p w:rsidR="00447D42" w:rsidRDefault="00447D42" w:rsidP="00447D42">
            <w:r>
              <w:t>Receiver</w:t>
            </w:r>
          </w:p>
          <w:p w:rsidR="00447D42" w:rsidRDefault="00447D42" w:rsidP="00447D42">
            <w:r>
              <w:t>July 2011 – January 2012</w:t>
            </w:r>
          </w:p>
          <w:p w:rsidR="00447D42" w:rsidRDefault="00447D42" w:rsidP="00447D42">
            <w:pPr>
              <w:numPr>
                <w:ilvl w:val="0"/>
                <w:numId w:val="16"/>
              </w:numPr>
            </w:pPr>
            <w:r>
              <w:t>Unloading trucks</w:t>
            </w:r>
          </w:p>
          <w:p w:rsidR="00447D42" w:rsidRDefault="00447D42" w:rsidP="00447D42">
            <w:pPr>
              <w:numPr>
                <w:ilvl w:val="0"/>
                <w:numId w:val="16"/>
              </w:numPr>
            </w:pPr>
            <w:r>
              <w:t>Operating different types of machinery</w:t>
            </w:r>
          </w:p>
          <w:p w:rsidR="00447D42" w:rsidRDefault="00447D42" w:rsidP="00447D42">
            <w:pPr>
              <w:numPr>
                <w:ilvl w:val="0"/>
                <w:numId w:val="16"/>
              </w:numPr>
            </w:pPr>
            <w:r>
              <w:t>Slotting products into racking</w:t>
            </w:r>
          </w:p>
          <w:p w:rsidR="00447D42" w:rsidRPr="00447D42" w:rsidRDefault="00C07AFF" w:rsidP="00447D42">
            <w:pPr>
              <w:numPr>
                <w:ilvl w:val="0"/>
                <w:numId w:val="16"/>
              </w:numPr>
            </w:pPr>
            <w:r>
              <w:t>Inventory c</w:t>
            </w:r>
            <w:r w:rsidR="00447D42">
              <w:t>ontrol</w:t>
            </w:r>
          </w:p>
          <w:p w:rsidR="00447D42" w:rsidRDefault="00447D42" w:rsidP="003C4776"/>
          <w:p w:rsidR="00447D42" w:rsidRDefault="00447D42" w:rsidP="003C4776">
            <w:pPr>
              <w:rPr>
                <w:b/>
                <w:i/>
              </w:rPr>
            </w:pPr>
            <w:r>
              <w:rPr>
                <w:b/>
                <w:i/>
              </w:rPr>
              <w:t>River Roadhouse</w:t>
            </w:r>
          </w:p>
          <w:p w:rsidR="00447D42" w:rsidRDefault="00447D42" w:rsidP="003C4776">
            <w:r>
              <w:t>Bartender/Doorman</w:t>
            </w:r>
          </w:p>
          <w:p w:rsidR="00447D42" w:rsidRDefault="00447D42" w:rsidP="003C4776">
            <w:r>
              <w:t>December 2010 – July 2011</w:t>
            </w:r>
          </w:p>
          <w:p w:rsidR="00447D42" w:rsidRDefault="00447D42" w:rsidP="00447D42">
            <w:pPr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>Serving customers/customer relations</w:t>
            </w:r>
          </w:p>
          <w:p w:rsidR="00447D42" w:rsidRDefault="00447D42" w:rsidP="00447D42">
            <w:pPr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 xml:space="preserve">Cash handling </w:t>
            </w:r>
          </w:p>
          <w:p w:rsidR="00EE1A5B" w:rsidRDefault="00C07AFF" w:rsidP="00447D42">
            <w:pPr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>Crowd c</w:t>
            </w:r>
            <w:r w:rsidR="00EE1A5B">
              <w:rPr>
                <w:lang w:val="en-CA"/>
              </w:rPr>
              <w:t>ontrol</w:t>
            </w:r>
          </w:p>
          <w:p w:rsidR="00640362" w:rsidRDefault="00640362" w:rsidP="00447D42">
            <w:pPr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 xml:space="preserve">Inventory </w:t>
            </w:r>
          </w:p>
          <w:p w:rsidR="00640362" w:rsidRDefault="00640362" w:rsidP="00447D42">
            <w:pPr>
              <w:numPr>
                <w:ilvl w:val="0"/>
                <w:numId w:val="17"/>
              </w:numPr>
              <w:rPr>
                <w:lang w:val="en-CA"/>
              </w:rPr>
            </w:pPr>
            <w:r>
              <w:rPr>
                <w:lang w:val="en-CA"/>
              </w:rPr>
              <w:t>Stocking</w:t>
            </w:r>
          </w:p>
          <w:p w:rsidR="00447D42" w:rsidRPr="00447D42" w:rsidRDefault="00447D42" w:rsidP="00EE1A5B">
            <w:pPr>
              <w:ind w:left="720"/>
              <w:rPr>
                <w:lang w:val="en-CA"/>
              </w:rPr>
            </w:pPr>
          </w:p>
          <w:p w:rsidR="0000508C" w:rsidRDefault="00EE1A5B" w:rsidP="0000508C">
            <w:pPr>
              <w:rPr>
                <w:b/>
                <w:i/>
              </w:rPr>
            </w:pPr>
            <w:r>
              <w:rPr>
                <w:b/>
                <w:i/>
              </w:rPr>
              <w:t>Highwood Golf and Country Club</w:t>
            </w:r>
          </w:p>
          <w:p w:rsidR="00EE1A5B" w:rsidRDefault="00EE1A5B" w:rsidP="0000508C">
            <w:r>
              <w:t>Grounds Crew/Bartender/Back Shop</w:t>
            </w:r>
          </w:p>
          <w:p w:rsidR="00EE1A5B" w:rsidRDefault="00EE1A5B" w:rsidP="0000508C">
            <w:r>
              <w:t>May 2010 – November 2010</w:t>
            </w:r>
          </w:p>
          <w:p w:rsidR="00EE1A5B" w:rsidRDefault="00C07AFF" w:rsidP="00EE1A5B">
            <w:pPr>
              <w:numPr>
                <w:ilvl w:val="0"/>
                <w:numId w:val="18"/>
              </w:numPr>
            </w:pPr>
            <w:r>
              <w:t>Golf c</w:t>
            </w:r>
            <w:r w:rsidR="00EE1A5B">
              <w:t>ourse maintenance</w:t>
            </w:r>
          </w:p>
          <w:p w:rsidR="00EE1A5B" w:rsidRDefault="00EE1A5B" w:rsidP="00EE1A5B">
            <w:pPr>
              <w:numPr>
                <w:ilvl w:val="0"/>
                <w:numId w:val="18"/>
              </w:numPr>
            </w:pPr>
            <w:r>
              <w:t>Operating different types of machinery</w:t>
            </w:r>
          </w:p>
          <w:p w:rsidR="00EE1A5B" w:rsidRPr="00EE1A5B" w:rsidRDefault="00EE1A5B" w:rsidP="00BA2D43">
            <w:pPr>
              <w:numPr>
                <w:ilvl w:val="0"/>
                <w:numId w:val="18"/>
              </w:numPr>
            </w:pPr>
            <w:r>
              <w:t>Customer Service</w:t>
            </w:r>
          </w:p>
          <w:p w:rsidR="00E26C9B" w:rsidRDefault="00EE1A5B" w:rsidP="00693694">
            <w:pPr>
              <w:pStyle w:val="BodyText1"/>
            </w:pPr>
            <w:r>
              <w:t>Lakeside Interiors</w:t>
            </w:r>
          </w:p>
          <w:p w:rsidR="0000508C" w:rsidRPr="0000508C" w:rsidRDefault="00EE1A5B" w:rsidP="0000508C">
            <w:r>
              <w:t>Interior systems mechanic apprentice</w:t>
            </w:r>
          </w:p>
          <w:p w:rsidR="00AC2D49" w:rsidRDefault="00EE1A5B" w:rsidP="00AC2D49">
            <w:pPr>
              <w:rPr>
                <w:b/>
              </w:rPr>
            </w:pPr>
            <w:r>
              <w:t xml:space="preserve">June 2008 – January </w:t>
            </w:r>
            <w:r w:rsidR="00E26C9B">
              <w:t xml:space="preserve">2009 </w:t>
            </w:r>
          </w:p>
          <w:p w:rsidR="00AC2D49" w:rsidRPr="00AC2D49" w:rsidRDefault="00C07AFF" w:rsidP="00AC2D49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>Steel f</w:t>
            </w:r>
            <w:r w:rsidR="00EE1A5B">
              <w:t>raming</w:t>
            </w:r>
          </w:p>
          <w:p w:rsidR="00AC2D49" w:rsidRPr="00AC2D49" w:rsidRDefault="00EE1A5B" w:rsidP="00AC2D49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>Drywall</w:t>
            </w:r>
            <w:r w:rsidR="00AC2D49">
              <w:t xml:space="preserve"> i</w:t>
            </w:r>
            <w:r>
              <w:t>nsulation</w:t>
            </w:r>
          </w:p>
          <w:p w:rsidR="00AC2D49" w:rsidRPr="00AC2D49" w:rsidRDefault="00EE1A5B" w:rsidP="00AC2D49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 xml:space="preserve">T-bar </w:t>
            </w:r>
            <w:r w:rsidR="00AC2D49">
              <w:t>c</w:t>
            </w:r>
            <w:r>
              <w:t>eiling insulation</w:t>
            </w:r>
          </w:p>
          <w:p w:rsidR="00973526" w:rsidRPr="00C07AFF" w:rsidRDefault="00973526" w:rsidP="00AC2D49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>Job quotes</w:t>
            </w:r>
          </w:p>
          <w:p w:rsidR="00C07AFF" w:rsidRPr="00AC2D49" w:rsidRDefault="00C07AFF" w:rsidP="00AC2D49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t>Hammer drilling</w:t>
            </w:r>
          </w:p>
          <w:p w:rsidR="00640362" w:rsidRPr="00640362" w:rsidRDefault="00640362" w:rsidP="00973526">
            <w:pPr>
              <w:rPr>
                <w:b/>
                <w:i/>
              </w:rPr>
            </w:pPr>
          </w:p>
          <w:p w:rsidR="00973526" w:rsidRDefault="00973526" w:rsidP="00973526"/>
          <w:p w:rsidR="00973526" w:rsidRPr="00435BA7" w:rsidRDefault="00973526" w:rsidP="00973526"/>
        </w:tc>
      </w:tr>
      <w:tr w:rsidR="004A3B48" w:rsidTr="00AC2D49">
        <w:trPr>
          <w:trHeight w:val="80"/>
        </w:trPr>
        <w:tc>
          <w:tcPr>
            <w:tcW w:w="2386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484" w:type="dxa"/>
          </w:tcPr>
          <w:p w:rsidR="009C516C" w:rsidRPr="00435BA7" w:rsidRDefault="009C516C" w:rsidP="0088352D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A3B48" w:rsidTr="004003EE">
        <w:trPr>
          <w:trHeight w:val="143"/>
        </w:trPr>
        <w:tc>
          <w:tcPr>
            <w:tcW w:w="2386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484" w:type="dxa"/>
          </w:tcPr>
          <w:p w:rsidR="009C516C" w:rsidRPr="00435BA7" w:rsidRDefault="009C516C" w:rsidP="00E24F3F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A3B48" w:rsidTr="00FE0BDA">
        <w:tc>
          <w:tcPr>
            <w:tcW w:w="2386" w:type="dxa"/>
          </w:tcPr>
          <w:p w:rsidR="00000663" w:rsidRPr="00AC2D49" w:rsidRDefault="00000663" w:rsidP="00000663">
            <w:pPr>
              <w:pStyle w:val="Heading1"/>
            </w:pPr>
            <w:r w:rsidRPr="00AC2D49">
              <w:t xml:space="preserve">Education and certificates </w:t>
            </w:r>
          </w:p>
          <w:p w:rsidR="00000663" w:rsidRDefault="00000663" w:rsidP="00000663"/>
          <w:p w:rsidR="00000663" w:rsidRPr="00000663" w:rsidRDefault="00000663" w:rsidP="00000663"/>
        </w:tc>
        <w:tc>
          <w:tcPr>
            <w:tcW w:w="6484" w:type="dxa"/>
          </w:tcPr>
          <w:p w:rsidR="00C07AFF" w:rsidRPr="00435BA7" w:rsidRDefault="0088352D" w:rsidP="00C07AFF">
            <w:pPr>
              <w:pStyle w:val="BulletedList"/>
              <w:numPr>
                <w:ilvl w:val="0"/>
                <w:numId w:val="0"/>
              </w:numPr>
            </w:pPr>
            <w:r>
              <w:t xml:space="preserve">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119"/>
              <w:gridCol w:w="3120"/>
            </w:tblGrid>
            <w:tr w:rsidR="00C07AFF" w:rsidTr="00C07AFF">
              <w:tc>
                <w:tcPr>
                  <w:tcW w:w="3119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 xml:space="preserve">2008- Class 5 </w:t>
                  </w:r>
                </w:p>
              </w:tc>
              <w:tc>
                <w:tcPr>
                  <w:tcW w:w="3120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2008- Forklift certificate</w:t>
                  </w:r>
                </w:p>
              </w:tc>
            </w:tr>
            <w:tr w:rsidR="00C07AFF" w:rsidTr="00C07AFF">
              <w:tc>
                <w:tcPr>
                  <w:tcW w:w="3119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 xml:space="preserve">2012- </w:t>
                  </w:r>
                  <w:proofErr w:type="spellStart"/>
                  <w:r>
                    <w:t>Safestart</w:t>
                  </w:r>
                  <w:proofErr w:type="spellEnd"/>
                </w:p>
              </w:tc>
              <w:tc>
                <w:tcPr>
                  <w:tcW w:w="3120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Gas detector operations</w:t>
                  </w:r>
                </w:p>
              </w:tc>
            </w:tr>
            <w:tr w:rsidR="00C07AFF" w:rsidTr="00C07AFF">
              <w:tc>
                <w:tcPr>
                  <w:tcW w:w="3119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Hearing protection</w:t>
                  </w:r>
                </w:p>
              </w:tc>
              <w:tc>
                <w:tcPr>
                  <w:tcW w:w="3120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Fall protection</w:t>
                  </w:r>
                </w:p>
              </w:tc>
            </w:tr>
            <w:tr w:rsidR="00C07AFF" w:rsidTr="00C07AFF">
              <w:tc>
                <w:tcPr>
                  <w:tcW w:w="3119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Asbestos awareness</w:t>
                  </w:r>
                </w:p>
              </w:tc>
              <w:tc>
                <w:tcPr>
                  <w:tcW w:w="3120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Defensive driving</w:t>
                  </w:r>
                </w:p>
              </w:tc>
            </w:tr>
            <w:tr w:rsidR="00C07AFF" w:rsidTr="00C07AFF">
              <w:tc>
                <w:tcPr>
                  <w:tcW w:w="3119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 xml:space="preserve">2012- Standard First Aid </w:t>
                  </w:r>
                </w:p>
              </w:tc>
              <w:tc>
                <w:tcPr>
                  <w:tcW w:w="3120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2012-PST with CSTS</w:t>
                  </w:r>
                </w:p>
              </w:tc>
            </w:tr>
            <w:tr w:rsidR="00C07AFF" w:rsidTr="00C07AFF">
              <w:tc>
                <w:tcPr>
                  <w:tcW w:w="3119" w:type="dxa"/>
                </w:tcPr>
                <w:p w:rsidR="00C07AFF" w:rsidRDefault="00C07AFF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 xml:space="preserve">2012- </w:t>
                  </w:r>
                  <w:r w:rsidR="0051573B">
                    <w:t>H2S Alive</w:t>
                  </w:r>
                </w:p>
              </w:tc>
              <w:tc>
                <w:tcPr>
                  <w:tcW w:w="3120" w:type="dxa"/>
                </w:tcPr>
                <w:p w:rsidR="00C07AFF" w:rsidRDefault="0051573B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Respiratory protection</w:t>
                  </w:r>
                </w:p>
              </w:tc>
            </w:tr>
            <w:tr w:rsidR="00C07AFF" w:rsidTr="00C07AFF">
              <w:tc>
                <w:tcPr>
                  <w:tcW w:w="3119" w:type="dxa"/>
                </w:tcPr>
                <w:p w:rsidR="00C07AFF" w:rsidRDefault="0051573B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TDG</w:t>
                  </w:r>
                </w:p>
              </w:tc>
              <w:tc>
                <w:tcPr>
                  <w:tcW w:w="3120" w:type="dxa"/>
                </w:tcPr>
                <w:p w:rsidR="00C07AFF" w:rsidRDefault="0051573B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CSE &amp; Rescue</w:t>
                  </w:r>
                </w:p>
              </w:tc>
            </w:tr>
            <w:tr w:rsidR="00C07AFF" w:rsidTr="00C07AFF">
              <w:tc>
                <w:tcPr>
                  <w:tcW w:w="3119" w:type="dxa"/>
                </w:tcPr>
                <w:p w:rsidR="00C07AFF" w:rsidRDefault="0051573B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Bear Awareness</w:t>
                  </w:r>
                </w:p>
              </w:tc>
              <w:tc>
                <w:tcPr>
                  <w:tcW w:w="3120" w:type="dxa"/>
                </w:tcPr>
                <w:p w:rsidR="00C07AFF" w:rsidRDefault="0051573B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Benzene awareness</w:t>
                  </w:r>
                </w:p>
              </w:tc>
            </w:tr>
            <w:tr w:rsidR="00C07AFF" w:rsidTr="00C07AFF">
              <w:tc>
                <w:tcPr>
                  <w:tcW w:w="3119" w:type="dxa"/>
                </w:tcPr>
                <w:p w:rsidR="00C07AFF" w:rsidRDefault="0051573B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2012- 12 Life-saving rules</w:t>
                  </w:r>
                </w:p>
              </w:tc>
              <w:tc>
                <w:tcPr>
                  <w:tcW w:w="3120" w:type="dxa"/>
                </w:tcPr>
                <w:p w:rsidR="00C07AFF" w:rsidRDefault="0051573B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 xml:space="preserve">2013- OSSA orientation </w:t>
                  </w:r>
                </w:p>
              </w:tc>
            </w:tr>
            <w:tr w:rsidR="00C07AFF" w:rsidTr="00C07AFF">
              <w:tc>
                <w:tcPr>
                  <w:tcW w:w="3119" w:type="dxa"/>
                </w:tcPr>
                <w:p w:rsidR="00C07AFF" w:rsidRDefault="0051573B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2013- Shell orientation</w:t>
                  </w:r>
                </w:p>
              </w:tc>
              <w:tc>
                <w:tcPr>
                  <w:tcW w:w="3120" w:type="dxa"/>
                </w:tcPr>
                <w:p w:rsidR="00C07AFF" w:rsidRDefault="0051573B" w:rsidP="00C07AFF">
                  <w:pPr>
                    <w:pStyle w:val="BulletedList"/>
                    <w:numPr>
                      <w:ilvl w:val="0"/>
                      <w:numId w:val="0"/>
                    </w:numPr>
                  </w:pPr>
                  <w:r>
                    <w:t>2013- GED</w:t>
                  </w:r>
                </w:p>
              </w:tc>
            </w:tr>
          </w:tbl>
          <w:p w:rsidR="00AC2D49" w:rsidRPr="00435BA7" w:rsidRDefault="00AC2D49" w:rsidP="00C07AFF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A3B48" w:rsidRPr="00AC2D49" w:rsidTr="00FE0BDA">
        <w:tc>
          <w:tcPr>
            <w:tcW w:w="2386" w:type="dxa"/>
          </w:tcPr>
          <w:p w:rsidR="00A558E1" w:rsidRPr="00AC2D49" w:rsidRDefault="00A558E1" w:rsidP="00A558E1">
            <w:pPr>
              <w:rPr>
                <w:sz w:val="22"/>
                <w:szCs w:val="22"/>
              </w:rPr>
            </w:pPr>
          </w:p>
        </w:tc>
        <w:tc>
          <w:tcPr>
            <w:tcW w:w="6484" w:type="dxa"/>
          </w:tcPr>
          <w:p w:rsidR="00951E35" w:rsidRPr="00AC2D49" w:rsidRDefault="00951E35" w:rsidP="00973526">
            <w:pPr>
              <w:pStyle w:val="BodyText"/>
              <w:rPr>
                <w:sz w:val="22"/>
                <w:szCs w:val="22"/>
              </w:rPr>
            </w:pPr>
          </w:p>
        </w:tc>
      </w:tr>
    </w:tbl>
    <w:p w:rsidR="00A558E1" w:rsidRDefault="00973526" w:rsidP="00973526">
      <w:pPr>
        <w:rPr>
          <w:rFonts w:cs="Arial"/>
          <w:b/>
          <w:i/>
        </w:rPr>
      </w:pPr>
      <w:r w:rsidRPr="00AC2D49">
        <w:rPr>
          <w:rFonts w:ascii="Century Gothic" w:hAnsi="Century Gothic"/>
          <w:b/>
          <w:sz w:val="22"/>
          <w:szCs w:val="22"/>
        </w:rPr>
        <w:t>Volunteering</w:t>
      </w:r>
      <w:r>
        <w:rPr>
          <w:rFonts w:ascii="Century Gothic" w:hAnsi="Century Gothic"/>
          <w:b/>
          <w:sz w:val="24"/>
          <w:szCs w:val="24"/>
        </w:rPr>
        <w:tab/>
      </w:r>
      <w:r w:rsidR="00AC2D49">
        <w:rPr>
          <w:rFonts w:ascii="Century Gothic" w:hAnsi="Century Gothic"/>
          <w:b/>
          <w:sz w:val="24"/>
          <w:szCs w:val="24"/>
        </w:rPr>
        <w:tab/>
      </w:r>
      <w:r w:rsidR="00A558E1" w:rsidRPr="00A558E1">
        <w:rPr>
          <w:rFonts w:cs="Arial"/>
          <w:b/>
          <w:i/>
        </w:rPr>
        <w:t>Royal Canadian Air Cadets</w:t>
      </w:r>
    </w:p>
    <w:p w:rsidR="00A558E1" w:rsidRDefault="00A558E1" w:rsidP="00973526">
      <w:pPr>
        <w:rPr>
          <w:rFonts w:cs="Arial"/>
        </w:rPr>
      </w:pP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  <w:b/>
          <w:i/>
        </w:rPr>
        <w:tab/>
      </w:r>
      <w:r>
        <w:rPr>
          <w:rFonts w:cs="Arial"/>
        </w:rPr>
        <w:t>Air Cadet</w:t>
      </w:r>
    </w:p>
    <w:p w:rsidR="00A558E1" w:rsidRDefault="00A558E1" w:rsidP="0097352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November 2000 – June 2007</w:t>
      </w:r>
    </w:p>
    <w:p w:rsidR="00A558E1" w:rsidRDefault="00A558E1" w:rsidP="00A558E1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Supervisor</w:t>
      </w:r>
    </w:p>
    <w:p w:rsidR="00A558E1" w:rsidRPr="00A558E1" w:rsidRDefault="00A558E1" w:rsidP="00A558E1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Instructing</w:t>
      </w:r>
      <w:r w:rsidRPr="00A558E1">
        <w:rPr>
          <w:rFonts w:cs="Arial"/>
        </w:rPr>
        <w:t xml:space="preserve"> classes</w:t>
      </w:r>
    </w:p>
    <w:p w:rsidR="00A558E1" w:rsidRDefault="00A558E1" w:rsidP="00A558E1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Drill team Instructor</w:t>
      </w:r>
    </w:p>
    <w:p w:rsidR="00A558E1" w:rsidRDefault="00A558E1" w:rsidP="00A558E1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Member of the band</w:t>
      </w:r>
    </w:p>
    <w:p w:rsidR="00A558E1" w:rsidRPr="00A558E1" w:rsidRDefault="00A558E1" w:rsidP="00A558E1">
      <w:pPr>
        <w:numPr>
          <w:ilvl w:val="0"/>
          <w:numId w:val="22"/>
        </w:numPr>
        <w:rPr>
          <w:rFonts w:cs="Arial"/>
        </w:rPr>
      </w:pPr>
      <w:r>
        <w:rPr>
          <w:rFonts w:cs="Arial"/>
        </w:rPr>
        <w:t>Organizing events on weekends</w:t>
      </w:r>
    </w:p>
    <w:p w:rsidR="00A558E1" w:rsidRDefault="00A558E1" w:rsidP="00973526">
      <w:pPr>
        <w:rPr>
          <w:rFonts w:ascii="Century Gothic" w:hAnsi="Century Gothic"/>
          <w:b/>
          <w:sz w:val="24"/>
          <w:szCs w:val="24"/>
        </w:rPr>
      </w:pPr>
    </w:p>
    <w:p w:rsidR="00973526" w:rsidRPr="00A558E1" w:rsidRDefault="00A558E1" w:rsidP="00A558E1">
      <w:pPr>
        <w:ind w:left="2160"/>
        <w:rPr>
          <w:rFonts w:cs="Arial"/>
          <w:b/>
          <w:i/>
        </w:rPr>
      </w:pPr>
      <w:r w:rsidRPr="00A558E1">
        <w:rPr>
          <w:rFonts w:cs="Arial"/>
          <w:b/>
          <w:i/>
        </w:rPr>
        <w:t>Royal Canadian Air Cadets</w:t>
      </w:r>
    </w:p>
    <w:p w:rsidR="00A558E1" w:rsidRPr="00A558E1" w:rsidRDefault="00A558E1" w:rsidP="00973526">
      <w:pPr>
        <w:rPr>
          <w:rFonts w:cs="Arial"/>
        </w:rPr>
      </w:pP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Pr="00A558E1">
        <w:rPr>
          <w:rFonts w:cs="Arial"/>
        </w:rPr>
        <w:t>CIC Officer</w:t>
      </w:r>
    </w:p>
    <w:p w:rsidR="00A558E1" w:rsidRPr="00A558E1" w:rsidRDefault="004003EE" w:rsidP="0097352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September 2011 – December 2012</w:t>
      </w:r>
    </w:p>
    <w:p w:rsidR="00AC2D49" w:rsidRDefault="00A558E1" w:rsidP="00AC2D49">
      <w:pPr>
        <w:numPr>
          <w:ilvl w:val="0"/>
          <w:numId w:val="20"/>
        </w:numPr>
        <w:rPr>
          <w:rFonts w:cs="Arial"/>
        </w:rPr>
      </w:pPr>
      <w:r>
        <w:rPr>
          <w:rFonts w:cs="Arial"/>
        </w:rPr>
        <w:t>Supervisor</w:t>
      </w:r>
    </w:p>
    <w:p w:rsidR="00973526" w:rsidRPr="00AC2D49" w:rsidRDefault="00A558E1" w:rsidP="00AC2D49">
      <w:pPr>
        <w:numPr>
          <w:ilvl w:val="0"/>
          <w:numId w:val="20"/>
        </w:numPr>
        <w:rPr>
          <w:rFonts w:cs="Arial"/>
        </w:rPr>
      </w:pPr>
      <w:r w:rsidRPr="00AC2D49">
        <w:rPr>
          <w:rFonts w:cs="Arial"/>
        </w:rPr>
        <w:t>Instructing classes</w:t>
      </w:r>
    </w:p>
    <w:p w:rsidR="00A558E1" w:rsidRDefault="00A558E1" w:rsidP="00951E35">
      <w:pPr>
        <w:jc w:val="center"/>
        <w:rPr>
          <w:b/>
          <w:sz w:val="24"/>
          <w:szCs w:val="24"/>
          <w:u w:val="single"/>
        </w:rPr>
      </w:pPr>
    </w:p>
    <w:tbl>
      <w:tblPr>
        <w:tblW w:w="8900" w:type="dxa"/>
        <w:tblCellMar>
          <w:left w:w="115" w:type="dxa"/>
          <w:right w:w="115" w:type="dxa"/>
        </w:tblCellMar>
        <w:tblLook w:val="0000"/>
      </w:tblPr>
      <w:tblGrid>
        <w:gridCol w:w="2394"/>
        <w:gridCol w:w="6506"/>
      </w:tblGrid>
      <w:tr w:rsidR="00A558E1" w:rsidRPr="0037336A" w:rsidTr="004003EE">
        <w:trPr>
          <w:trHeight w:val="1665"/>
        </w:trPr>
        <w:tc>
          <w:tcPr>
            <w:tcW w:w="2394" w:type="dxa"/>
          </w:tcPr>
          <w:p w:rsidR="00A558E1" w:rsidRDefault="00A558E1" w:rsidP="003B568B">
            <w:pPr>
              <w:pStyle w:val="Heading1"/>
            </w:pPr>
          </w:p>
          <w:p w:rsidR="00A558E1" w:rsidRPr="00435BA7" w:rsidRDefault="00A558E1" w:rsidP="003B568B">
            <w:pPr>
              <w:pStyle w:val="Heading1"/>
            </w:pPr>
            <w:r>
              <w:t>General Information</w:t>
            </w:r>
          </w:p>
        </w:tc>
        <w:tc>
          <w:tcPr>
            <w:tcW w:w="6506" w:type="dxa"/>
          </w:tcPr>
          <w:p w:rsidR="00A558E1" w:rsidRDefault="00A558E1" w:rsidP="003B568B">
            <w:pPr>
              <w:pStyle w:val="BodyText"/>
            </w:pPr>
          </w:p>
          <w:p w:rsidR="00A558E1" w:rsidRDefault="00A558E1" w:rsidP="003B568B">
            <w:pPr>
              <w:pStyle w:val="BodyText"/>
            </w:pPr>
          </w:p>
          <w:p w:rsidR="004003EE" w:rsidRDefault="004003EE" w:rsidP="004003EE">
            <w:pPr>
              <w:pStyle w:val="BodyText"/>
            </w:pPr>
          </w:p>
          <w:p w:rsidR="00A558E1" w:rsidRPr="0037336A" w:rsidRDefault="00A558E1" w:rsidP="004003EE">
            <w:pPr>
              <w:pStyle w:val="BodyText"/>
            </w:pPr>
            <w:r>
              <w:t xml:space="preserve">I believe I am a very practical, levelheaded person. I have great interpersonal skills.  I work well in a team environment but am also quite capable of working independently. </w:t>
            </w:r>
          </w:p>
        </w:tc>
      </w:tr>
    </w:tbl>
    <w:p w:rsidR="00A558E1" w:rsidRDefault="00A558E1" w:rsidP="00951E35">
      <w:pPr>
        <w:jc w:val="center"/>
        <w:rPr>
          <w:b/>
          <w:sz w:val="24"/>
          <w:szCs w:val="24"/>
          <w:u w:val="single"/>
        </w:rPr>
      </w:pPr>
    </w:p>
    <w:p w:rsidR="00A558E1" w:rsidRDefault="00A558E1" w:rsidP="00951E35">
      <w:pPr>
        <w:jc w:val="center"/>
        <w:rPr>
          <w:b/>
          <w:sz w:val="24"/>
          <w:szCs w:val="24"/>
          <w:u w:val="single"/>
        </w:rPr>
      </w:pPr>
    </w:p>
    <w:p w:rsidR="00A558E1" w:rsidRPr="00AC2D49" w:rsidRDefault="00A558E1" w:rsidP="00A558E1">
      <w:pPr>
        <w:rPr>
          <w:rFonts w:ascii="Century Gothic" w:hAnsi="Century Gothic"/>
          <w:b/>
          <w:sz w:val="22"/>
          <w:szCs w:val="22"/>
        </w:rPr>
      </w:pPr>
    </w:p>
    <w:p w:rsidR="00133CDD" w:rsidRPr="00AC2D49" w:rsidRDefault="00A558E1" w:rsidP="00A558E1">
      <w:pPr>
        <w:rPr>
          <w:rFonts w:ascii="Century Gothic" w:hAnsi="Century Gothic"/>
          <w:b/>
          <w:sz w:val="22"/>
          <w:szCs w:val="22"/>
        </w:rPr>
      </w:pPr>
      <w:r w:rsidRPr="00AC2D49">
        <w:rPr>
          <w:rFonts w:ascii="Century Gothic" w:hAnsi="Century Gothic"/>
          <w:b/>
          <w:sz w:val="22"/>
          <w:szCs w:val="22"/>
        </w:rPr>
        <w:t>References available upon</w:t>
      </w:r>
      <w:bookmarkStart w:id="0" w:name="_GoBack"/>
      <w:bookmarkEnd w:id="0"/>
      <w:r w:rsidRPr="00AC2D49">
        <w:rPr>
          <w:rFonts w:ascii="Century Gothic" w:hAnsi="Century Gothic"/>
          <w:b/>
          <w:sz w:val="22"/>
          <w:szCs w:val="22"/>
        </w:rPr>
        <w:t xml:space="preserve"> request</w:t>
      </w:r>
    </w:p>
    <w:p w:rsidR="00202F26" w:rsidRDefault="00202F26" w:rsidP="00F15B92">
      <w:pPr>
        <w:rPr>
          <w:b/>
        </w:rPr>
      </w:pPr>
    </w:p>
    <w:p w:rsidR="00983454" w:rsidRPr="00133CDD" w:rsidRDefault="00983454" w:rsidP="00F15B92">
      <w:pPr>
        <w:rPr>
          <w:b/>
        </w:rPr>
      </w:pPr>
    </w:p>
    <w:p w:rsidR="00F15B92" w:rsidRDefault="00F15B92" w:rsidP="00FE0BDA">
      <w:pPr>
        <w:jc w:val="right"/>
        <w:rPr>
          <w:b/>
          <w:sz w:val="28"/>
          <w:szCs w:val="28"/>
        </w:rPr>
      </w:pPr>
    </w:p>
    <w:p w:rsidR="00F15B92" w:rsidRDefault="00F15B92" w:rsidP="00F15B92">
      <w:pPr>
        <w:rPr>
          <w:b/>
          <w:sz w:val="28"/>
          <w:szCs w:val="28"/>
        </w:rPr>
      </w:pPr>
    </w:p>
    <w:sectPr w:rsidR="00F15B92" w:rsidSect="000A7F7D">
      <w:footerReference w:type="default" r:id="rId8"/>
      <w:pgSz w:w="12240" w:h="15840"/>
      <w:pgMar w:top="720" w:right="1800" w:bottom="720" w:left="1800" w:header="965" w:footer="965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812" w:rsidRDefault="00B77812">
      <w:r>
        <w:separator/>
      </w:r>
    </w:p>
  </w:endnote>
  <w:endnote w:type="continuationSeparator" w:id="0">
    <w:p w:rsidR="00B77812" w:rsidRDefault="00B77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/>
    </w:tblPr>
    <w:tblGrid>
      <w:gridCol w:w="8856"/>
    </w:tblGrid>
    <w:tr w:rsidR="00744263" w:rsidTr="00CF76CD">
      <w:tc>
        <w:tcPr>
          <w:tcW w:w="8856" w:type="dxa"/>
        </w:tcPr>
        <w:p w:rsidR="00744263" w:rsidRPr="00CF76CD" w:rsidRDefault="00744263" w:rsidP="00CF76CD">
          <w:pPr>
            <w:pStyle w:val="Footer"/>
            <w:ind w:left="0"/>
            <w:jc w:val="right"/>
            <w:rPr>
              <w:rFonts w:ascii="Century Gothic" w:hAnsi="Century Gothic"/>
            </w:rPr>
          </w:pPr>
        </w:p>
      </w:tc>
    </w:tr>
    <w:tr w:rsidR="00744263" w:rsidTr="00CF76CD">
      <w:tc>
        <w:tcPr>
          <w:tcW w:w="8856" w:type="dxa"/>
        </w:tcPr>
        <w:p w:rsidR="00744263" w:rsidRPr="00CF76CD" w:rsidRDefault="00744263" w:rsidP="00CF76CD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</w:p>
      </w:tc>
    </w:tr>
  </w:tbl>
  <w:p w:rsidR="00744263" w:rsidRDefault="007442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812" w:rsidRDefault="00B77812">
      <w:r>
        <w:separator/>
      </w:r>
    </w:p>
  </w:footnote>
  <w:footnote w:type="continuationSeparator" w:id="0">
    <w:p w:rsidR="00B77812" w:rsidRDefault="00B778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2960"/>
    <w:multiLevelType w:val="hybridMultilevel"/>
    <w:tmpl w:val="1BCA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152"/>
    <w:multiLevelType w:val="hybridMultilevel"/>
    <w:tmpl w:val="B42468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B11F4"/>
    <w:multiLevelType w:val="hybridMultilevel"/>
    <w:tmpl w:val="D220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729E8"/>
    <w:multiLevelType w:val="hybridMultilevel"/>
    <w:tmpl w:val="D02A88CE"/>
    <w:lvl w:ilvl="0" w:tplc="371A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94315"/>
    <w:multiLevelType w:val="hybridMultilevel"/>
    <w:tmpl w:val="9DF8DA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D3370C"/>
    <w:multiLevelType w:val="hybridMultilevel"/>
    <w:tmpl w:val="F7EE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31A3F"/>
    <w:multiLevelType w:val="hybridMultilevel"/>
    <w:tmpl w:val="18AE1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774C8"/>
    <w:multiLevelType w:val="hybridMultilevel"/>
    <w:tmpl w:val="BB4A80DA"/>
    <w:lvl w:ilvl="0" w:tplc="371A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325EC"/>
    <w:multiLevelType w:val="hybridMultilevel"/>
    <w:tmpl w:val="0C94CF0A"/>
    <w:lvl w:ilvl="0" w:tplc="371A4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C36811"/>
    <w:multiLevelType w:val="hybridMultilevel"/>
    <w:tmpl w:val="B7F4AC9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40942E7F"/>
    <w:multiLevelType w:val="hybridMultilevel"/>
    <w:tmpl w:val="D228E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717E23"/>
    <w:multiLevelType w:val="hybridMultilevel"/>
    <w:tmpl w:val="C9D2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70ACE"/>
    <w:multiLevelType w:val="hybridMultilevel"/>
    <w:tmpl w:val="5EDA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824538"/>
    <w:multiLevelType w:val="hybridMultilevel"/>
    <w:tmpl w:val="59B2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9B1D88"/>
    <w:multiLevelType w:val="hybridMultilevel"/>
    <w:tmpl w:val="3BB8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A37C3"/>
    <w:multiLevelType w:val="hybridMultilevel"/>
    <w:tmpl w:val="56080CCA"/>
    <w:lvl w:ilvl="0" w:tplc="371A4BA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6A2EC4"/>
    <w:multiLevelType w:val="hybridMultilevel"/>
    <w:tmpl w:val="A28EAB00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63DD7250"/>
    <w:multiLevelType w:val="hybridMultilevel"/>
    <w:tmpl w:val="64047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567F2A"/>
    <w:multiLevelType w:val="hybridMultilevel"/>
    <w:tmpl w:val="64DCBBE8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>
    <w:nsid w:val="6B9E4C24"/>
    <w:multiLevelType w:val="hybridMultilevel"/>
    <w:tmpl w:val="932C6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D9298E"/>
    <w:multiLevelType w:val="hybridMultilevel"/>
    <w:tmpl w:val="C92C0F8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302695C"/>
    <w:multiLevelType w:val="hybridMultilevel"/>
    <w:tmpl w:val="8E083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B1264D"/>
    <w:multiLevelType w:val="hybridMultilevel"/>
    <w:tmpl w:val="14F0A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17"/>
  </w:num>
  <w:num w:numId="4">
    <w:abstractNumId w:val="10"/>
  </w:num>
  <w:num w:numId="5">
    <w:abstractNumId w:val="4"/>
  </w:num>
  <w:num w:numId="6">
    <w:abstractNumId w:val="15"/>
  </w:num>
  <w:num w:numId="7">
    <w:abstractNumId w:val="15"/>
    <w:lvlOverride w:ilvl="0">
      <w:startOverride w:val="1"/>
    </w:lvlOverride>
  </w:num>
  <w:num w:numId="8">
    <w:abstractNumId w:val="0"/>
  </w:num>
  <w:num w:numId="9">
    <w:abstractNumId w:val="3"/>
  </w:num>
  <w:num w:numId="10">
    <w:abstractNumId w:val="7"/>
  </w:num>
  <w:num w:numId="11">
    <w:abstractNumId w:val="5"/>
  </w:num>
  <w:num w:numId="12">
    <w:abstractNumId w:val="12"/>
  </w:num>
  <w:num w:numId="13">
    <w:abstractNumId w:val="11"/>
  </w:num>
  <w:num w:numId="14">
    <w:abstractNumId w:val="13"/>
  </w:num>
  <w:num w:numId="15">
    <w:abstractNumId w:val="8"/>
  </w:num>
  <w:num w:numId="16">
    <w:abstractNumId w:val="6"/>
  </w:num>
  <w:num w:numId="17">
    <w:abstractNumId w:val="1"/>
  </w:num>
  <w:num w:numId="18">
    <w:abstractNumId w:val="20"/>
  </w:num>
  <w:num w:numId="19">
    <w:abstractNumId w:val="23"/>
  </w:num>
  <w:num w:numId="20">
    <w:abstractNumId w:val="16"/>
  </w:num>
  <w:num w:numId="21">
    <w:abstractNumId w:val="18"/>
  </w:num>
  <w:num w:numId="22">
    <w:abstractNumId w:val="21"/>
  </w:num>
  <w:num w:numId="23">
    <w:abstractNumId w:val="9"/>
  </w:num>
  <w:num w:numId="24">
    <w:abstractNumId w:val="2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52D"/>
    <w:rsid w:val="00000663"/>
    <w:rsid w:val="0000508C"/>
    <w:rsid w:val="000A3005"/>
    <w:rsid w:val="000A7F7D"/>
    <w:rsid w:val="000B29D5"/>
    <w:rsid w:val="000C02F8"/>
    <w:rsid w:val="000D147C"/>
    <w:rsid w:val="000D7287"/>
    <w:rsid w:val="000F1D43"/>
    <w:rsid w:val="00133CDD"/>
    <w:rsid w:val="00151028"/>
    <w:rsid w:val="001551BC"/>
    <w:rsid w:val="00156D1A"/>
    <w:rsid w:val="00160550"/>
    <w:rsid w:val="00181243"/>
    <w:rsid w:val="00192DFC"/>
    <w:rsid w:val="001B5CCE"/>
    <w:rsid w:val="001D20B3"/>
    <w:rsid w:val="001D4FEC"/>
    <w:rsid w:val="00202F26"/>
    <w:rsid w:val="00240619"/>
    <w:rsid w:val="00257ADB"/>
    <w:rsid w:val="002F4CDA"/>
    <w:rsid w:val="00321DF7"/>
    <w:rsid w:val="00325DB7"/>
    <w:rsid w:val="003576DC"/>
    <w:rsid w:val="00370AFF"/>
    <w:rsid w:val="003C4776"/>
    <w:rsid w:val="003E19D4"/>
    <w:rsid w:val="003E4101"/>
    <w:rsid w:val="003E6C19"/>
    <w:rsid w:val="004003EE"/>
    <w:rsid w:val="0040214A"/>
    <w:rsid w:val="00446298"/>
    <w:rsid w:val="00447D42"/>
    <w:rsid w:val="004642C9"/>
    <w:rsid w:val="0046766A"/>
    <w:rsid w:val="00475D62"/>
    <w:rsid w:val="004A3B48"/>
    <w:rsid w:val="004A45E3"/>
    <w:rsid w:val="00510458"/>
    <w:rsid w:val="0051573B"/>
    <w:rsid w:val="005212C5"/>
    <w:rsid w:val="0057234B"/>
    <w:rsid w:val="00574B3B"/>
    <w:rsid w:val="005801F3"/>
    <w:rsid w:val="00585E4A"/>
    <w:rsid w:val="00592F1D"/>
    <w:rsid w:val="005A620A"/>
    <w:rsid w:val="005D5809"/>
    <w:rsid w:val="005F12F0"/>
    <w:rsid w:val="005F5CC6"/>
    <w:rsid w:val="00615BCB"/>
    <w:rsid w:val="00627EA0"/>
    <w:rsid w:val="00640362"/>
    <w:rsid w:val="00676C8A"/>
    <w:rsid w:val="00693694"/>
    <w:rsid w:val="006946B3"/>
    <w:rsid w:val="006A14A0"/>
    <w:rsid w:val="006A7305"/>
    <w:rsid w:val="006B4AC9"/>
    <w:rsid w:val="006D1D2D"/>
    <w:rsid w:val="0070248D"/>
    <w:rsid w:val="0070341A"/>
    <w:rsid w:val="00744263"/>
    <w:rsid w:val="007526F1"/>
    <w:rsid w:val="00755540"/>
    <w:rsid w:val="00776B3C"/>
    <w:rsid w:val="00786280"/>
    <w:rsid w:val="007B626D"/>
    <w:rsid w:val="007C431A"/>
    <w:rsid w:val="008021EC"/>
    <w:rsid w:val="0088352D"/>
    <w:rsid w:val="008A132F"/>
    <w:rsid w:val="008B2E4E"/>
    <w:rsid w:val="008B787A"/>
    <w:rsid w:val="008F510F"/>
    <w:rsid w:val="008F73D8"/>
    <w:rsid w:val="00901E91"/>
    <w:rsid w:val="00905C1D"/>
    <w:rsid w:val="00910C69"/>
    <w:rsid w:val="00950196"/>
    <w:rsid w:val="00951E35"/>
    <w:rsid w:val="009578E1"/>
    <w:rsid w:val="00965914"/>
    <w:rsid w:val="00966EC1"/>
    <w:rsid w:val="00973526"/>
    <w:rsid w:val="00983454"/>
    <w:rsid w:val="0098763D"/>
    <w:rsid w:val="009C3378"/>
    <w:rsid w:val="009C516C"/>
    <w:rsid w:val="009E1364"/>
    <w:rsid w:val="009F21EC"/>
    <w:rsid w:val="00A05962"/>
    <w:rsid w:val="00A169DC"/>
    <w:rsid w:val="00A46B76"/>
    <w:rsid w:val="00A558E1"/>
    <w:rsid w:val="00A925D6"/>
    <w:rsid w:val="00A9713B"/>
    <w:rsid w:val="00AB1A10"/>
    <w:rsid w:val="00AC2D49"/>
    <w:rsid w:val="00AC2E54"/>
    <w:rsid w:val="00AE315F"/>
    <w:rsid w:val="00B2411F"/>
    <w:rsid w:val="00B42534"/>
    <w:rsid w:val="00B67ACE"/>
    <w:rsid w:val="00B77812"/>
    <w:rsid w:val="00B80903"/>
    <w:rsid w:val="00B94011"/>
    <w:rsid w:val="00BA2D43"/>
    <w:rsid w:val="00BC2EF5"/>
    <w:rsid w:val="00BE0167"/>
    <w:rsid w:val="00BF3376"/>
    <w:rsid w:val="00C07AFF"/>
    <w:rsid w:val="00C17047"/>
    <w:rsid w:val="00C75DD0"/>
    <w:rsid w:val="00C7771D"/>
    <w:rsid w:val="00C94A86"/>
    <w:rsid w:val="00CF76CD"/>
    <w:rsid w:val="00D33290"/>
    <w:rsid w:val="00D76818"/>
    <w:rsid w:val="00D86D85"/>
    <w:rsid w:val="00D969CF"/>
    <w:rsid w:val="00D9729E"/>
    <w:rsid w:val="00DA5D1E"/>
    <w:rsid w:val="00DC3D6B"/>
    <w:rsid w:val="00DC7475"/>
    <w:rsid w:val="00E14C8F"/>
    <w:rsid w:val="00E226DE"/>
    <w:rsid w:val="00E24F3F"/>
    <w:rsid w:val="00E26C9B"/>
    <w:rsid w:val="00E405D2"/>
    <w:rsid w:val="00E51166"/>
    <w:rsid w:val="00E648E1"/>
    <w:rsid w:val="00E715AD"/>
    <w:rsid w:val="00E8333B"/>
    <w:rsid w:val="00EB0472"/>
    <w:rsid w:val="00ED046B"/>
    <w:rsid w:val="00EE1A5B"/>
    <w:rsid w:val="00EF12D5"/>
    <w:rsid w:val="00F113BC"/>
    <w:rsid w:val="00F15B92"/>
    <w:rsid w:val="00F57212"/>
    <w:rsid w:val="00F94FBB"/>
    <w:rsid w:val="00FE0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4776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88352D"/>
    <w:pPr>
      <w:tabs>
        <w:tab w:val="left" w:pos="2160"/>
        <w:tab w:val="right" w:pos="6480"/>
      </w:tabs>
      <w:spacing w:before="240" w:after="40" w:line="220" w:lineRule="atLeast"/>
    </w:pPr>
    <w:rPr>
      <w:b/>
      <w:i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styleId="Emphasis">
    <w:name w:val="Emphasis"/>
    <w:basedOn w:val="DefaultParagraphFont"/>
    <w:qFormat/>
    <w:rsid w:val="0046766A"/>
    <w:rPr>
      <w:i/>
      <w:iCs/>
    </w:rPr>
  </w:style>
  <w:style w:type="paragraph" w:styleId="BalloonText">
    <w:name w:val="Balloon Text"/>
    <w:basedOn w:val="Normal"/>
    <w:link w:val="BalloonTextChar"/>
    <w:rsid w:val="00694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4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4776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88352D"/>
    <w:pPr>
      <w:tabs>
        <w:tab w:val="left" w:pos="2160"/>
        <w:tab w:val="right" w:pos="6480"/>
      </w:tabs>
      <w:spacing w:before="240" w:after="40" w:line="220" w:lineRule="atLeast"/>
    </w:pPr>
    <w:rPr>
      <w:b/>
      <w:i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styleId="Emphasis">
    <w:name w:val="Emphasis"/>
    <w:basedOn w:val="DefaultParagraphFont"/>
    <w:qFormat/>
    <w:rsid w:val="0046766A"/>
    <w:rPr>
      <w:i/>
      <w:iCs/>
    </w:rPr>
  </w:style>
  <w:style w:type="paragraph" w:styleId="BalloonText">
    <w:name w:val="Balloon Text"/>
    <w:basedOn w:val="Normal"/>
    <w:link w:val="BalloonTextChar"/>
    <w:rsid w:val="006946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46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6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13CC2-5E2E-4321-8B1C-5CCC16C6C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BRAD LINDBERG</vt:lpstr>
    </vt:vector>
  </TitlesOfParts>
  <Company>Microsoft Corporation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BRAD LINDBERG</dc:title>
  <dc:creator>Preferred Company</dc:creator>
  <cp:lastModifiedBy>missy</cp:lastModifiedBy>
  <cp:revision>2</cp:revision>
  <cp:lastPrinted>2013-05-21T18:59:00Z</cp:lastPrinted>
  <dcterms:created xsi:type="dcterms:W3CDTF">2013-10-10T19:33:00Z</dcterms:created>
  <dcterms:modified xsi:type="dcterms:W3CDTF">2013-10-10T19:33:00Z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